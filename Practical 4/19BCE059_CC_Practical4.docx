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4638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</w:sdtContent>
                                </w:sdt>
                                <w:r w:rsidR="0041004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4</w:t>
                                </w:r>
                              </w:p>
                              <w:p w:rsidR="004C0406" w:rsidRDefault="004638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2C7F4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</w:sdtContent>
                          </w:sdt>
                          <w:r w:rsidR="0041004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4</w:t>
                          </w:r>
                        </w:p>
                        <w:p w:rsidR="004C0406" w:rsidRDefault="002C7F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8E2B5C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46383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46383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2C7F45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2C7F45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4955CB" w:rsidP="004955CB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4955CB">
        <w:rPr>
          <w:rFonts w:ascii="Cambria" w:hAnsi="Cambria" w:cs="Arial"/>
          <w:sz w:val="32"/>
          <w:szCs w:val="32"/>
          <w:lang w:val="en-US"/>
        </w:rPr>
        <w:t>To Implement Left Recursi</w:t>
      </w:r>
      <w:r>
        <w:rPr>
          <w:rFonts w:ascii="Cambria" w:hAnsi="Cambria" w:cs="Arial"/>
          <w:sz w:val="32"/>
          <w:szCs w:val="32"/>
          <w:lang w:val="en-US"/>
        </w:rPr>
        <w:t>on derivation removal algorithm</w:t>
      </w:r>
      <w:r w:rsidRPr="004955CB">
        <w:rPr>
          <w:rFonts w:ascii="Cambria" w:hAnsi="Cambria" w:cs="Arial"/>
          <w:sz w:val="32"/>
          <w:szCs w:val="32"/>
          <w:lang w:val="en-US"/>
        </w:rPr>
        <w:t xml:space="preserve">: Eliminate direct and indirect Left recursion from given grammar for LL(1) parser.  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&lt;bits/</w:t>
      </w:r>
      <w:proofErr w:type="spellStart"/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stdc</w:t>
      </w:r>
      <w:proofErr w:type="spellEnd"/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++.h&gt;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using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std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productions : 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&gt;&gt;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map_with_recursions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start_symbols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productions (one by one) : </w:t>
      </w:r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cin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&gt;&gt;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// </w:t>
      </w:r>
      <w:proofErr w:type="gram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each production rule to be analysed, we will be storing it in this string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        // </w:t>
      </w:r>
      <w:proofErr w:type="spell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=0</w:t>
      </w:r>
      <w:proofErr w:type="gram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,1,2</w:t>
      </w:r>
      <w:proofErr w:type="gramEnd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are for "E-&gt;" so we start with </w:t>
      </w:r>
      <w:proofErr w:type="spell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=3 till all productions for a start symbol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// scan until new rule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// string has left recursion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map_with_recursions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 for last production rule to be stored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map_with_recursions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gramEnd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auto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begin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!=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++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map_with_recursions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==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"&gt;"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(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</w:t>
      </w:r>
      <w:proofErr w:type="gram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\'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map_with_recursions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vector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End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&gt;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mp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*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"-&gt;"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(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-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temp2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"-&gt;"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{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A213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temp1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"|"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+=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"~"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</w:t>
      </w:r>
      <w:proofErr w:type="gram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prod1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push_</w:t>
      </w:r>
      <w:proofErr w:type="gram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back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prod2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Grammar</w:t>
      </w:r>
      <w:proofErr w:type="spellEnd"/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after eliminating left recursion is : </w:t>
      </w:r>
      <w:r w:rsidRPr="00DA213A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213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A213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size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cout</w:t>
      </w:r>
      <w:proofErr w:type="spellEnd"/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[</w:t>
      </w:r>
      <w:proofErr w:type="spellStart"/>
      <w:r w:rsidRPr="00DA213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]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&lt;&lt;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A213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endl</w:t>
      </w:r>
      <w:proofErr w:type="spell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A213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A213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4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S-&gt;ABC</w:t>
      </w:r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A-&gt;</w:t>
      </w:r>
      <w:proofErr w:type="spell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Aa|Ad|b</w:t>
      </w:r>
      <w:proofErr w:type="spell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B-&gt;</w:t>
      </w:r>
      <w:proofErr w:type="spell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Bb|e</w:t>
      </w:r>
      <w:proofErr w:type="spell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C-&gt;</w:t>
      </w:r>
      <w:proofErr w:type="spellStart"/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Cc|g</w:t>
      </w:r>
      <w:proofErr w:type="spellEnd"/>
    </w:p>
    <w:p w:rsidR="00DA213A" w:rsidRPr="00DA213A" w:rsidRDefault="00DA213A" w:rsidP="00DA21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213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B744A6" w:rsidRDefault="00B744A6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EB1FE2" w:rsidRDefault="00B744A6" w:rsidP="00EB1FE2">
      <w:r w:rsidRPr="00B744A6">
        <w:drawing>
          <wp:inline distT="0" distB="0" distL="0" distR="0" wp14:anchorId="61240E4E" wp14:editId="70CD8599">
            <wp:extent cx="5496431" cy="319278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1411" cy="31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54" w:rsidRDefault="00D40F54" w:rsidP="00EB1FE2"/>
    <w:p w:rsidR="00D40F54" w:rsidRDefault="00D40F54" w:rsidP="00EB1FE2">
      <w:r w:rsidRPr="00D40F54">
        <w:drawing>
          <wp:inline distT="0" distB="0" distL="0" distR="0" wp14:anchorId="5F99FEBC" wp14:editId="56F496B7">
            <wp:extent cx="5539740" cy="2817403"/>
            <wp:effectExtent l="0" t="0" r="381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420" cy="282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6B" w:rsidRDefault="0045796B">
      <w:bookmarkStart w:id="0" w:name="_GoBack"/>
      <w:bookmarkEnd w:id="0"/>
    </w:p>
    <w:sectPr w:rsidR="0045796B" w:rsidSect="00C007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3E" w:rsidRDefault="0046383E" w:rsidP="009739FF">
      <w:pPr>
        <w:spacing w:after="0" w:line="240" w:lineRule="auto"/>
      </w:pPr>
      <w:r>
        <w:separator/>
      </w:r>
    </w:p>
  </w:endnote>
  <w:endnote w:type="continuationSeparator" w:id="0">
    <w:p w:rsidR="0046383E" w:rsidRDefault="0046383E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F5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3E" w:rsidRDefault="0046383E" w:rsidP="009739FF">
      <w:pPr>
        <w:spacing w:after="0" w:line="240" w:lineRule="auto"/>
      </w:pPr>
      <w:r>
        <w:separator/>
      </w:r>
    </w:p>
  </w:footnote>
  <w:footnote w:type="continuationSeparator" w:id="0">
    <w:p w:rsidR="0046383E" w:rsidRDefault="0046383E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40F5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40F5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48"/>
    <w:rsid w:val="000236E0"/>
    <w:rsid w:val="000546C7"/>
    <w:rsid w:val="000659E4"/>
    <w:rsid w:val="00256E63"/>
    <w:rsid w:val="00285EA2"/>
    <w:rsid w:val="002C3CE7"/>
    <w:rsid w:val="002C7F45"/>
    <w:rsid w:val="00410048"/>
    <w:rsid w:val="0045796B"/>
    <w:rsid w:val="0046383E"/>
    <w:rsid w:val="004955CB"/>
    <w:rsid w:val="004C0406"/>
    <w:rsid w:val="00574455"/>
    <w:rsid w:val="005A6345"/>
    <w:rsid w:val="006C7F69"/>
    <w:rsid w:val="0075430B"/>
    <w:rsid w:val="008C7883"/>
    <w:rsid w:val="008E2B5C"/>
    <w:rsid w:val="0094129D"/>
    <w:rsid w:val="00956297"/>
    <w:rsid w:val="009739FF"/>
    <w:rsid w:val="00A70526"/>
    <w:rsid w:val="00B744A6"/>
    <w:rsid w:val="00BE1C7B"/>
    <w:rsid w:val="00BF3B8C"/>
    <w:rsid w:val="00C007B4"/>
    <w:rsid w:val="00D40F54"/>
    <w:rsid w:val="00D43F08"/>
    <w:rsid w:val="00DA213A"/>
    <w:rsid w:val="00EA3054"/>
    <w:rsid w:val="00EB1FE2"/>
    <w:rsid w:val="00EB35A2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79715-076D-4BF2-8561-39B0A2A2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5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</vt:lpstr>
    </vt:vector>
  </TitlesOfParts>
  <Company>19bce059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</dc:title>
  <dc:subject>2CS701 – Compiler Construction</dc:subject>
  <dc:creator>Harshit Gajipara</dc:creator>
  <cp:keywords/>
  <dc:description/>
  <cp:lastModifiedBy>Harshit Gajipara</cp:lastModifiedBy>
  <cp:revision>7</cp:revision>
  <dcterms:created xsi:type="dcterms:W3CDTF">2022-10-04T04:02:00Z</dcterms:created>
  <dcterms:modified xsi:type="dcterms:W3CDTF">2022-11-03T09:27:00Z</dcterms:modified>
  <cp:category>19bce059</cp:category>
</cp:coreProperties>
</file>