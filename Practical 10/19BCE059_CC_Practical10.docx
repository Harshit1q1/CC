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IN"/>
        </w:rPr>
        <w:id w:val="108785528"/>
        <w:docPartObj>
          <w:docPartGallery w:val="Cover Pages"/>
          <w:docPartUnique/>
        </w:docPartObj>
      </w:sdtPr>
      <w:sdtEndPr/>
      <w:sdtContent>
        <w:p w:rsidR="004C0406" w:rsidRDefault="004C0406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0406" w:rsidRDefault="004C040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4C0406" w:rsidRDefault="004C040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406" w:rsidRDefault="00EC5E5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52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>Practical -</w:t>
                                    </w:r>
                                    <w:r w:rsidR="00C45CF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 xml:space="preserve"> 10</w:t>
                                    </w:r>
                                  </w:sdtContent>
                                </w:sdt>
                              </w:p>
                              <w:p w:rsidR="004C0406" w:rsidRDefault="00EC5E5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59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2CS701 – Compiler Construction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4C0406" w:rsidRDefault="004A476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052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>Practical -</w:t>
                              </w:r>
                              <w:r w:rsidR="00C45CF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 xml:space="preserve"> 10</w:t>
                              </w:r>
                            </w:sdtContent>
                          </w:sdt>
                        </w:p>
                        <w:p w:rsidR="004C0406" w:rsidRDefault="004A476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59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2CS701 – Compiler Construction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E1C7B" w:rsidRPr="00A0263C" w:rsidRDefault="000236E0" w:rsidP="00EB1FE2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2788017</wp:posOffset>
                    </wp:positionH>
                    <wp:positionV relativeFrom="page">
                      <wp:posOffset>8347739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406" w:rsidRPr="004C0406" w:rsidRDefault="00EC5E5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526">
                                      <w:rPr>
                                        <w:color w:val="5B9BD5" w:themeColor="accent1"/>
                                        <w:sz w:val="40"/>
                                        <w:szCs w:val="26"/>
                                        <w:lang w:val="en-IN"/>
                                      </w:rPr>
                                      <w:t>Harshit Gajipara</w:t>
                                    </w:r>
                                  </w:sdtContent>
                                </w:sdt>
                              </w:p>
                              <w:p w:rsidR="004C0406" w:rsidRPr="004C0406" w:rsidRDefault="00EC5E5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0406" w:rsidRPr="004C0406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  <w:lang w:val="en-IN"/>
                                      </w:rPr>
                                      <w:t>19bce059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19.55pt;margin-top:657.3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L9+FcnjAAAADg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4C0406" w:rsidRPr="004C0406" w:rsidRDefault="004A476D">
                          <w:pPr>
                            <w:pStyle w:val="NoSpacing"/>
                            <w:rPr>
                              <w:color w:val="5B9BD5" w:themeColor="accent1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0526">
                                <w:rPr>
                                  <w:color w:val="5B9BD5" w:themeColor="accent1"/>
                                  <w:sz w:val="40"/>
                                  <w:szCs w:val="26"/>
                                  <w:lang w:val="en-IN"/>
                                </w:rPr>
                                <w:t>Harshit Gajipara</w:t>
                              </w:r>
                            </w:sdtContent>
                          </w:sdt>
                        </w:p>
                        <w:p w:rsidR="004C0406" w:rsidRPr="004C0406" w:rsidRDefault="004A476D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0406" w:rsidRPr="004C0406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  <w:lang w:val="en-IN"/>
                                </w:rPr>
                                <w:t>19bce059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C0406">
            <w:br w:type="page"/>
          </w:r>
        </w:p>
      </w:sdtContent>
    </w:sdt>
    <w:p w:rsid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lastRenderedPageBreak/>
        <w:t>Aim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EB1FE2" w:rsidRDefault="005E1AD6" w:rsidP="00617FA4">
      <w:pPr>
        <w:jc w:val="both"/>
        <w:rPr>
          <w:rFonts w:ascii="Cambria" w:hAnsi="Cambria" w:cs="Arial"/>
          <w:sz w:val="32"/>
          <w:szCs w:val="32"/>
          <w:lang w:val="en-US"/>
        </w:rPr>
      </w:pPr>
      <w:r w:rsidRPr="005E1AD6">
        <w:rPr>
          <w:rFonts w:ascii="Cambria" w:hAnsi="Cambria" w:cs="Arial"/>
          <w:sz w:val="32"/>
          <w:szCs w:val="32"/>
          <w:lang w:val="en-US"/>
        </w:rPr>
        <w:t>To implemen</w:t>
      </w:r>
      <w:r w:rsidR="00950AB7">
        <w:rPr>
          <w:rFonts w:ascii="Cambria" w:hAnsi="Cambria" w:cs="Arial"/>
          <w:sz w:val="32"/>
          <w:szCs w:val="32"/>
          <w:lang w:val="en-US"/>
        </w:rPr>
        <w:t>t Code Optimization techniques:</w:t>
      </w:r>
      <w:r w:rsidRPr="005E1AD6">
        <w:rPr>
          <w:rFonts w:ascii="Cambria" w:hAnsi="Cambria" w:cs="Arial"/>
          <w:sz w:val="32"/>
          <w:szCs w:val="32"/>
          <w:lang w:val="en-US"/>
        </w:rPr>
        <w:t xml:space="preserve"> Implement an</w:t>
      </w:r>
      <w:r>
        <w:rPr>
          <w:rFonts w:ascii="Cambria" w:hAnsi="Cambria" w:cs="Arial"/>
          <w:sz w:val="32"/>
          <w:szCs w:val="32"/>
          <w:lang w:val="en-US"/>
        </w:rPr>
        <w:t>y code optimization technique.</w:t>
      </w:r>
    </w:p>
    <w:p w:rsidR="00EB1FE2" w:rsidRPr="009E66B0" w:rsidRDefault="00EB1FE2" w:rsidP="00EB1FE2">
      <w:pPr>
        <w:rPr>
          <w:rFonts w:ascii="Cambria" w:hAnsi="Cambria" w:cs="Arial"/>
          <w:sz w:val="32"/>
          <w:szCs w:val="32"/>
          <w:lang w:val="en-US"/>
        </w:rPr>
      </w:pPr>
    </w:p>
    <w:p w:rsidR="00EB1FE2" w:rsidRP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Code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>:</w:t>
      </w:r>
    </w:p>
    <w:p w:rsidR="00EB1FE2" w:rsidRPr="000315BC" w:rsidRDefault="000315BC" w:rsidP="00EB1FE2">
      <w:pPr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0315BC">
        <w:rPr>
          <w:rFonts w:ascii="Consolas" w:eastAsia="Times New Roman" w:hAnsi="Consolas" w:cs="Times New Roman"/>
          <w:color w:val="000000" w:themeColor="text1"/>
          <w:sz w:val="32"/>
          <w:szCs w:val="27"/>
          <w:lang w:eastAsia="en-IN"/>
        </w:rPr>
        <w:t>practical10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.c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8730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8730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string.h</w:t>
      </w:r>
      <w:proofErr w:type="spell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8730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proofErr w:type="spellEnd"/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3052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op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730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730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 </w:t>
      </w:r>
      <w:proofErr w:type="gram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8730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730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*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730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7305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Number of Values:"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%d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&amp;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"left: 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&amp;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"right: 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%s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&amp;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Intermediate</w:t>
      </w:r>
      <w:proofErr w:type="spell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Code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%s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strchr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strcpy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strcpy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After</w:t>
      </w:r>
      <w:proofErr w:type="spell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Dead Code Elimination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%s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strstr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strchr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pos</w:t>
      </w:r>
      <w:proofErr w:type="spell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: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%d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proofErr w:type="gramEnd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Eliminate</w:t>
      </w:r>
      <w:proofErr w:type="spell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Common Expression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%s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strcmp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((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&amp;&amp; !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proofErr w:type="gramEnd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Optimized</w:t>
      </w:r>
      <w:proofErr w:type="spell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Code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305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873052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 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873052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%s</w:t>
      </w:r>
      <w:r w:rsidRPr="00873052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7305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7305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305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73052" w:rsidRPr="00873052" w:rsidRDefault="00873052" w:rsidP="008730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D1A7D" w:rsidRDefault="008D1A7D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8D1A7D" w:rsidRDefault="008D1A7D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A9478B" w:rsidRPr="008D1A7D" w:rsidRDefault="00EB1FE2">
      <w:pPr>
        <w:rPr>
          <w:rFonts w:ascii="Cambria" w:hAnsi="Cambria" w:cs="Arial"/>
          <w:b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Output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8D1A7D" w:rsidRDefault="00A9478B" w:rsidP="008D1A7D">
      <w:pPr>
        <w:jc w:val="center"/>
        <w:rPr>
          <w:rFonts w:ascii="Cambria" w:hAnsi="Cambria" w:cs="Arial"/>
          <w:sz w:val="32"/>
          <w:szCs w:val="32"/>
          <w:lang w:val="en-US"/>
        </w:rPr>
      </w:pPr>
      <w:r w:rsidRPr="00A9478B">
        <w:rPr>
          <w:rFonts w:ascii="Cambria" w:hAnsi="Cambria" w:cs="Arial"/>
          <w:sz w:val="32"/>
          <w:szCs w:val="32"/>
          <w:lang w:val="en-US"/>
        </w:rPr>
        <w:drawing>
          <wp:inline distT="0" distB="0" distL="0" distR="0" wp14:anchorId="3D8726AD" wp14:editId="28000A4E">
            <wp:extent cx="3962743" cy="558594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7D" w:rsidRDefault="008D1A7D" w:rsidP="008D1A7D">
      <w:pPr>
        <w:jc w:val="center"/>
        <w:rPr>
          <w:rFonts w:ascii="Cambria" w:hAnsi="Cambria" w:cs="Arial"/>
          <w:sz w:val="32"/>
          <w:szCs w:val="32"/>
          <w:lang w:val="en-US"/>
        </w:rPr>
      </w:pPr>
      <w:r w:rsidRPr="009A70D4">
        <w:rPr>
          <w:rFonts w:ascii="Cambria" w:hAnsi="Cambria" w:cs="Arial"/>
          <w:sz w:val="32"/>
          <w:szCs w:val="32"/>
          <w:lang w:val="en-US"/>
        </w:rPr>
        <w:lastRenderedPageBreak/>
        <w:drawing>
          <wp:inline distT="0" distB="0" distL="0" distR="0" wp14:anchorId="383E1845" wp14:editId="4135E708">
            <wp:extent cx="3345180" cy="4908859"/>
            <wp:effectExtent l="0" t="0" r="762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147" cy="49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478B" w:rsidRPr="00AD42E6" w:rsidRDefault="008D1A7D" w:rsidP="00A9478B">
      <w:pPr>
        <w:jc w:val="center"/>
        <w:rPr>
          <w:rFonts w:ascii="Cambria" w:hAnsi="Cambria" w:cs="Arial"/>
          <w:sz w:val="32"/>
          <w:szCs w:val="32"/>
          <w:lang w:val="en-US"/>
        </w:rPr>
      </w:pPr>
      <w:r w:rsidRPr="008D1A7D">
        <w:rPr>
          <w:rFonts w:ascii="Cambria" w:hAnsi="Cambria" w:cs="Arial"/>
          <w:sz w:val="32"/>
          <w:szCs w:val="32"/>
          <w:lang w:val="en-US"/>
        </w:rPr>
        <w:drawing>
          <wp:inline distT="0" distB="0" distL="0" distR="0" wp14:anchorId="07FAE5E9" wp14:editId="69A3CA1E">
            <wp:extent cx="2956816" cy="377984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78B" w:rsidRPr="00AD42E6" w:rsidSect="00C007B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E52" w:rsidRDefault="00EC5E52" w:rsidP="009739FF">
      <w:pPr>
        <w:spacing w:after="0" w:line="240" w:lineRule="auto"/>
      </w:pPr>
      <w:r>
        <w:separator/>
      </w:r>
    </w:p>
  </w:endnote>
  <w:endnote w:type="continuationSeparator" w:id="0">
    <w:p w:rsidR="00EC5E52" w:rsidRDefault="00EC5E52" w:rsidP="0097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111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39FF" w:rsidRDefault="009739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A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739FF" w:rsidRPr="009739FF" w:rsidRDefault="000659E4">
    <w:pPr>
      <w:pStyle w:val="Footer"/>
      <w:rPr>
        <w:sz w:val="24"/>
      </w:rPr>
    </w:pPr>
    <w:r>
      <w:rPr>
        <w:sz w:val="24"/>
      </w:rPr>
      <w:t>2CS701</w:t>
    </w:r>
    <w:r w:rsidR="008C7883">
      <w:rPr>
        <w:sz w:val="24"/>
      </w:rPr>
      <w:t xml:space="preserve"> </w:t>
    </w:r>
    <w:r w:rsidR="00A70526">
      <w:rPr>
        <w:sz w:val="24"/>
      </w:rPr>
      <w:t>–</w:t>
    </w:r>
    <w:r w:rsidR="008C7883">
      <w:rPr>
        <w:sz w:val="24"/>
      </w:rPr>
      <w:t xml:space="preserve"> </w:t>
    </w:r>
    <w:r>
      <w:rPr>
        <w:sz w:val="24"/>
      </w:rPr>
      <w:t>Compiler Construction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E52" w:rsidRDefault="00EC5E52" w:rsidP="009739FF">
      <w:pPr>
        <w:spacing w:after="0" w:line="240" w:lineRule="auto"/>
      </w:pPr>
      <w:r>
        <w:separator/>
      </w:r>
    </w:p>
  </w:footnote>
  <w:footnote w:type="continuationSeparator" w:id="0">
    <w:p w:rsidR="00EC5E52" w:rsidRDefault="00EC5E52" w:rsidP="0097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45" w:rsidRDefault="005A6345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345" w:rsidRDefault="005A634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D1A7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A6345" w:rsidRDefault="005A634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D1A7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F1"/>
    <w:rsid w:val="000236E0"/>
    <w:rsid w:val="000315BC"/>
    <w:rsid w:val="000546C7"/>
    <w:rsid w:val="000659E4"/>
    <w:rsid w:val="00285EA2"/>
    <w:rsid w:val="002C3CE7"/>
    <w:rsid w:val="0045796B"/>
    <w:rsid w:val="004657B1"/>
    <w:rsid w:val="004A476D"/>
    <w:rsid w:val="004C0406"/>
    <w:rsid w:val="00574455"/>
    <w:rsid w:val="005A6345"/>
    <w:rsid w:val="005E1AD6"/>
    <w:rsid w:val="005F24B2"/>
    <w:rsid w:val="00617FA4"/>
    <w:rsid w:val="0075430B"/>
    <w:rsid w:val="0084237B"/>
    <w:rsid w:val="00873052"/>
    <w:rsid w:val="008C7883"/>
    <w:rsid w:val="008D1A7D"/>
    <w:rsid w:val="0094129D"/>
    <w:rsid w:val="00950AB7"/>
    <w:rsid w:val="00956297"/>
    <w:rsid w:val="009739FF"/>
    <w:rsid w:val="009A70D4"/>
    <w:rsid w:val="00A0263C"/>
    <w:rsid w:val="00A70526"/>
    <w:rsid w:val="00A9478B"/>
    <w:rsid w:val="00AD42E6"/>
    <w:rsid w:val="00BE1C7B"/>
    <w:rsid w:val="00BF3B8C"/>
    <w:rsid w:val="00C007B4"/>
    <w:rsid w:val="00C45CF1"/>
    <w:rsid w:val="00D43F08"/>
    <w:rsid w:val="00EA15C7"/>
    <w:rsid w:val="00EA3054"/>
    <w:rsid w:val="00EB1FE2"/>
    <w:rsid w:val="00EB35A2"/>
    <w:rsid w:val="00EC5E52"/>
    <w:rsid w:val="00EF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AC4B64-4E24-46FD-848A-14819EBC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FF"/>
  </w:style>
  <w:style w:type="paragraph" w:styleId="Footer">
    <w:name w:val="footer"/>
    <w:basedOn w:val="Normal"/>
    <w:link w:val="Foot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FF"/>
  </w:style>
  <w:style w:type="character" w:styleId="LineNumber">
    <w:name w:val="line number"/>
    <w:basedOn w:val="DefaultParagraphFont"/>
    <w:uiPriority w:val="99"/>
    <w:semiHidden/>
    <w:unhideWhenUsed/>
    <w:rsid w:val="008C7883"/>
  </w:style>
  <w:style w:type="paragraph" w:styleId="NoSpacing">
    <w:name w:val="No Spacing"/>
    <w:link w:val="NoSpacingChar"/>
    <w:uiPriority w:val="1"/>
    <w:qFormat/>
    <w:rsid w:val="00C007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7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07B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007B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B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007B4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PlaceholderText">
    <w:name w:val="Placeholder Text"/>
    <w:basedOn w:val="DefaultParagraphFont"/>
    <w:uiPriority w:val="99"/>
    <w:semiHidden/>
    <w:rsid w:val="005A6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\Documents\Custom%20Office%20Templates\C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 Template</Template>
  <TotalTime>53</TotalTime>
  <Pages>6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- 10</vt:lpstr>
    </vt:vector>
  </TitlesOfParts>
  <Company>19bce059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- 10</dc:title>
  <dc:subject>2CS701 – Compiler Construction</dc:subject>
  <dc:creator>Harshit Gajipara</dc:creator>
  <cp:keywords/>
  <dc:description/>
  <cp:lastModifiedBy>Harshit Gajipara</cp:lastModifiedBy>
  <cp:revision>11</cp:revision>
  <dcterms:created xsi:type="dcterms:W3CDTF">2022-10-04T04:03:00Z</dcterms:created>
  <dcterms:modified xsi:type="dcterms:W3CDTF">2022-11-19T11:08:00Z</dcterms:modified>
  <cp:category>19bce059</cp:category>
</cp:coreProperties>
</file>