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IN"/>
        </w:rPr>
        <w:id w:val="108785528"/>
        <w:docPartObj>
          <w:docPartGallery w:val="Cover Pages"/>
          <w:docPartUnique/>
        </w:docPartObj>
      </w:sdtPr>
      <w:sdtEndPr/>
      <w:sdtContent>
        <w:p w:rsidR="004C0406" w:rsidRDefault="004C0406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0406" w:rsidRDefault="004C0406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4C0406" w:rsidRDefault="004C0406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0406" w:rsidRDefault="00756D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52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IN"/>
                                      </w:rPr>
                                      <w:t>Practical -</w:t>
                                    </w:r>
                                    <w:r w:rsidR="005F37D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IN"/>
                                      </w:rPr>
                                      <w:t xml:space="preserve"> 2</w:t>
                                    </w:r>
                                  </w:sdtContent>
                                </w:sdt>
                              </w:p>
                              <w:p w:rsidR="004C0406" w:rsidRDefault="00756D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59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2CS701 – Compiler Construction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4C0406" w:rsidRDefault="0091717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052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IN"/>
                                </w:rPr>
                                <w:t>Practical -</w:t>
                              </w:r>
                              <w:r w:rsidR="005F37D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IN"/>
                                </w:rPr>
                                <w:t xml:space="preserve"> 2</w:t>
                              </w:r>
                            </w:sdtContent>
                          </w:sdt>
                        </w:p>
                        <w:p w:rsidR="004C0406" w:rsidRDefault="0091717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659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2CS701 – Compiler Construction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C0406" w:rsidRDefault="000236E0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2788017</wp:posOffset>
                    </wp:positionH>
                    <wp:positionV relativeFrom="page">
                      <wp:posOffset>8347739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0406" w:rsidRPr="004C0406" w:rsidRDefault="00756D0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40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0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526">
                                      <w:rPr>
                                        <w:color w:val="5B9BD5" w:themeColor="accent1"/>
                                        <w:sz w:val="40"/>
                                        <w:szCs w:val="26"/>
                                        <w:lang w:val="en-IN"/>
                                      </w:rPr>
                                      <w:t>Harshit Gajipara</w:t>
                                    </w:r>
                                  </w:sdtContent>
                                </w:sdt>
                              </w:p>
                              <w:p w:rsidR="004C0406" w:rsidRPr="004C0406" w:rsidRDefault="00756D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32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C0406" w:rsidRPr="004C0406">
                                      <w:rPr>
                                        <w:caps/>
                                        <w:color w:val="595959" w:themeColor="text1" w:themeTint="A6"/>
                                        <w:sz w:val="32"/>
                                        <w:szCs w:val="20"/>
                                        <w:lang w:val="en-IN"/>
                                      </w:rPr>
                                      <w:t>19bce059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19.55pt;margin-top:657.3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:rsidR="004C0406" w:rsidRPr="004C0406" w:rsidRDefault="0091717A">
                          <w:pPr>
                            <w:pStyle w:val="NoSpacing"/>
                            <w:rPr>
                              <w:color w:val="5B9BD5" w:themeColor="accent1"/>
                              <w:sz w:val="40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0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70526">
                                <w:rPr>
                                  <w:color w:val="5B9BD5" w:themeColor="accent1"/>
                                  <w:sz w:val="40"/>
                                  <w:szCs w:val="26"/>
                                  <w:lang w:val="en-IN"/>
                                </w:rPr>
                                <w:t>Harshit Gajipara</w:t>
                              </w:r>
                            </w:sdtContent>
                          </w:sdt>
                        </w:p>
                        <w:p w:rsidR="004C0406" w:rsidRPr="004C0406" w:rsidRDefault="0091717A">
                          <w:pPr>
                            <w:pStyle w:val="NoSpacing"/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32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C0406" w:rsidRPr="004C0406">
                                <w:rPr>
                                  <w:caps/>
                                  <w:color w:val="595959" w:themeColor="text1" w:themeTint="A6"/>
                                  <w:sz w:val="32"/>
                                  <w:szCs w:val="20"/>
                                  <w:lang w:val="en-IN"/>
                                </w:rPr>
                                <w:t>19bce059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C0406">
            <w:br w:type="page"/>
          </w:r>
        </w:p>
      </w:sdtContent>
    </w:sdt>
    <w:p w:rsidR="00BE1C7B" w:rsidRDefault="00BE1C7B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EB1FE2" w:rsidRDefault="00EB1FE2" w:rsidP="00EB1FE2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t>Aim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 xml:space="preserve">: </w:t>
      </w:r>
    </w:p>
    <w:p w:rsidR="00EB1FE2" w:rsidRDefault="001F3009" w:rsidP="00EB1FE2">
      <w:pPr>
        <w:rPr>
          <w:rFonts w:ascii="Cambria" w:hAnsi="Cambria" w:cs="Arial"/>
          <w:sz w:val="32"/>
          <w:szCs w:val="32"/>
          <w:lang w:val="en-US"/>
        </w:rPr>
      </w:pPr>
      <w:r w:rsidRPr="001F3009">
        <w:rPr>
          <w:rFonts w:ascii="Cambria" w:hAnsi="Cambria" w:cs="Arial"/>
          <w:sz w:val="32"/>
          <w:szCs w:val="32"/>
          <w:lang w:val="en-US"/>
        </w:rPr>
        <w:t>To Implement a Recursive Descent Parser Algorithm for the Grammar.</w:t>
      </w:r>
    </w:p>
    <w:p w:rsidR="00EB1FE2" w:rsidRPr="009E66B0" w:rsidRDefault="00EB1FE2" w:rsidP="00EB1FE2">
      <w:pPr>
        <w:rPr>
          <w:rFonts w:ascii="Cambria" w:hAnsi="Cambria" w:cs="Arial"/>
          <w:sz w:val="32"/>
          <w:szCs w:val="32"/>
          <w:lang w:val="en-US"/>
        </w:rPr>
      </w:pPr>
    </w:p>
    <w:p w:rsidR="00EB1FE2" w:rsidRPr="00EB1FE2" w:rsidRDefault="00EB1FE2" w:rsidP="00EB1FE2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t>Code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>: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To Implement a Recursive Descent Parser Algorithm for the </w:t>
      </w:r>
      <w:proofErr w:type="spellStart"/>
      <w:r w:rsidRPr="000929C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Grammer</w:t>
      </w:r>
      <w:proofErr w:type="spellEnd"/>
      <w:r w:rsidRPr="000929C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.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E --&gt; T + E | T - E | T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T --&gt; F * T | F / T | F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 --&gt; ID | NUM | (E)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0929C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0929C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string.h</w:t>
      </w:r>
      <w:proofErr w:type="spell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0929C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ctype.h</w:t>
      </w:r>
      <w:proofErr w:type="spell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0929C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929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0929C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0929C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error;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0929C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0929C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0929C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0929C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0929C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error</w:t>
      </w:r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0929C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an</w:t>
      </w:r>
      <w:proofErr w:type="spell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arithmetic expression : "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gets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input);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proofErr w:type="spellStart"/>
      <w:proofErr w:type="gramStart"/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Input</w:t>
      </w:r>
      <w:proofErr w:type="spellEnd"/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t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Action</w:t>
      </w:r>
      <w:proofErr w:type="spellEnd"/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--------------------------------</w:t>
      </w:r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929C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strlen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(input) == </w:t>
      </w:r>
      <w:proofErr w:type="spell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error == </w:t>
      </w:r>
      <w:r w:rsidRPr="000929C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--------------------------------</w:t>
      </w:r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String</w:t>
      </w:r>
      <w:proofErr w:type="spell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is successfully parsed!</w:t>
      </w:r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\n\n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929C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--------------------------------</w:t>
      </w:r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"Error in parsing String</w:t>
      </w:r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\n\n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0929C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929C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0929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'+'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|| </w:t>
      </w:r>
      <w:r w:rsidRPr="000929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'-'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929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t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</w:t>
      </w:r>
      <w:proofErr w:type="spell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-&gt;</w:t>
      </w:r>
      <w:proofErr w:type="spellStart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</w:t>
      </w:r>
      <w:r w:rsidRPr="000929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</w:t>
      </w:r>
      <w:proofErr w:type="spell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0929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0929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0929C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929C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0929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'*'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|| </w:t>
      </w:r>
      <w:r w:rsidRPr="000929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'/'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929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t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</w:t>
      </w:r>
      <w:proofErr w:type="spell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-&gt;</w:t>
      </w:r>
      <w:proofErr w:type="spellStart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</w:t>
      </w:r>
      <w:r w:rsidRPr="000929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</w:t>
      </w:r>
      <w:proofErr w:type="spell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0929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0929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0929C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void</w:t>
      </w:r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929C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isalpha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929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]))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929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t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</w:t>
      </w:r>
      <w:proofErr w:type="spell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-&gt;ID </w:t>
      </w:r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0929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929C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929C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isalnum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929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]))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929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t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</w:t>
      </w:r>
      <w:proofErr w:type="spell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-&gt;NUMBER </w:t>
      </w:r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0929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929C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929C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0929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'('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929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t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</w:t>
      </w:r>
      <w:proofErr w:type="spell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-&gt;(E) </w:t>
      </w:r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0929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0929C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0929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')'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0929C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929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t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</w:t>
      </w:r>
      <w:proofErr w:type="spellEnd"/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-&gt;(E) </w:t>
      </w:r>
      <w:r w:rsidRPr="000929C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0929C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0929C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0929C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error</w:t>
      </w:r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0929C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929C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error</w:t>
      </w:r>
      <w:proofErr w:type="gramEnd"/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0929C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0929C5" w:rsidRPr="000929C5" w:rsidRDefault="000929C5" w:rsidP="00092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929C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EB1FE2" w:rsidRDefault="00EB1FE2" w:rsidP="00EB1FE2">
      <w:pPr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</w:pPr>
    </w:p>
    <w:p w:rsidR="00EB1FE2" w:rsidRDefault="00EB1FE2" w:rsidP="00EB1FE2">
      <w:pPr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</w:pPr>
    </w:p>
    <w:p w:rsidR="00EB1FE2" w:rsidRDefault="00EB1FE2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75430B" w:rsidRDefault="0075430B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75430B" w:rsidRDefault="0075430B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75430B" w:rsidRDefault="0075430B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685A4F" w:rsidRDefault="00685A4F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45796B" w:rsidRPr="00685A4F" w:rsidRDefault="00EB1FE2">
      <w:pPr>
        <w:rPr>
          <w:rFonts w:ascii="Cambria" w:hAnsi="Cambria" w:cs="Arial"/>
          <w:b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lastRenderedPageBreak/>
        <w:t>Output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>:</w:t>
      </w:r>
    </w:p>
    <w:p w:rsidR="002B7697" w:rsidRDefault="002B7697" w:rsidP="00685A4F">
      <w:pPr>
        <w:jc w:val="center"/>
        <w:rPr>
          <w:rFonts w:ascii="Cambria" w:hAnsi="Cambria" w:cs="Arial"/>
          <w:sz w:val="32"/>
          <w:szCs w:val="32"/>
          <w:lang w:val="en-US"/>
        </w:rPr>
      </w:pPr>
      <w:r w:rsidRPr="002B7697">
        <w:rPr>
          <w:rFonts w:ascii="Cambria" w:hAnsi="Cambria" w:cs="Arial"/>
          <w:sz w:val="32"/>
          <w:szCs w:val="32"/>
          <w:lang w:val="en-US"/>
        </w:rPr>
        <w:drawing>
          <wp:inline distT="0" distB="0" distL="0" distR="0" wp14:anchorId="550651BD" wp14:editId="78908217">
            <wp:extent cx="4183743" cy="4221846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97" w:rsidRDefault="002B7697" w:rsidP="00685A4F">
      <w:pPr>
        <w:jc w:val="center"/>
        <w:rPr>
          <w:rFonts w:ascii="Cambria" w:hAnsi="Cambria" w:cs="Arial"/>
          <w:sz w:val="32"/>
          <w:szCs w:val="32"/>
          <w:lang w:val="en-US"/>
        </w:rPr>
      </w:pPr>
      <w:r w:rsidRPr="002B7697">
        <w:rPr>
          <w:rFonts w:ascii="Cambria" w:hAnsi="Cambria" w:cs="Arial"/>
          <w:sz w:val="32"/>
          <w:szCs w:val="32"/>
          <w:lang w:val="en-US"/>
        </w:rPr>
        <w:drawing>
          <wp:inline distT="0" distB="0" distL="0" distR="0" wp14:anchorId="6AD53A96" wp14:editId="23E92313">
            <wp:extent cx="3170195" cy="2491956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C5" w:rsidRDefault="000929C5">
      <w:pPr>
        <w:rPr>
          <w:rFonts w:ascii="Cambria" w:hAnsi="Cambria" w:cs="Arial"/>
          <w:b/>
          <w:sz w:val="32"/>
          <w:szCs w:val="32"/>
          <w:lang w:val="en-US"/>
        </w:rPr>
      </w:pPr>
    </w:p>
    <w:p w:rsidR="00685A4F" w:rsidRDefault="00685A4F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t>Conclusion:</w:t>
      </w:r>
    </w:p>
    <w:p w:rsidR="00685A4F" w:rsidRPr="00685A4F" w:rsidRDefault="00685A4F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sz w:val="32"/>
          <w:szCs w:val="32"/>
          <w:lang w:val="en-US"/>
        </w:rPr>
        <w:t>In this practical, we learnt that using RDP we can parse any input for given grammar and check if the input is accepted by grammar or not.</w:t>
      </w:r>
      <w:bookmarkStart w:id="0" w:name="_GoBack"/>
      <w:bookmarkEnd w:id="0"/>
    </w:p>
    <w:sectPr w:rsidR="00685A4F" w:rsidRPr="00685A4F" w:rsidSect="00C007B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D00" w:rsidRDefault="00756D00" w:rsidP="009739FF">
      <w:pPr>
        <w:spacing w:after="0" w:line="240" w:lineRule="auto"/>
      </w:pPr>
      <w:r>
        <w:separator/>
      </w:r>
    </w:p>
  </w:endnote>
  <w:endnote w:type="continuationSeparator" w:id="0">
    <w:p w:rsidR="00756D00" w:rsidRDefault="00756D00" w:rsidP="00973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1117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39FF" w:rsidRDefault="009739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5A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39FF" w:rsidRPr="009739FF" w:rsidRDefault="000659E4">
    <w:pPr>
      <w:pStyle w:val="Footer"/>
      <w:rPr>
        <w:sz w:val="24"/>
      </w:rPr>
    </w:pPr>
    <w:r>
      <w:rPr>
        <w:sz w:val="24"/>
      </w:rPr>
      <w:t>2CS701</w:t>
    </w:r>
    <w:r w:rsidR="008C7883">
      <w:rPr>
        <w:sz w:val="24"/>
      </w:rPr>
      <w:t xml:space="preserve"> </w:t>
    </w:r>
    <w:r w:rsidR="00A70526">
      <w:rPr>
        <w:sz w:val="24"/>
      </w:rPr>
      <w:t>–</w:t>
    </w:r>
    <w:r w:rsidR="008C7883">
      <w:rPr>
        <w:sz w:val="24"/>
      </w:rPr>
      <w:t xml:space="preserve"> </w:t>
    </w:r>
    <w:r>
      <w:rPr>
        <w:sz w:val="24"/>
      </w:rPr>
      <w:t>Compiler Construction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D00" w:rsidRDefault="00756D00" w:rsidP="009739FF">
      <w:pPr>
        <w:spacing w:after="0" w:line="240" w:lineRule="auto"/>
      </w:pPr>
      <w:r>
        <w:separator/>
      </w:r>
    </w:p>
  </w:footnote>
  <w:footnote w:type="continuationSeparator" w:id="0">
    <w:p w:rsidR="00756D00" w:rsidRDefault="00756D00" w:rsidP="00973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45" w:rsidRDefault="005A6345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345" w:rsidRDefault="005A634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85A4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5A6345" w:rsidRDefault="005A634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85A4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DB"/>
    <w:rsid w:val="000236E0"/>
    <w:rsid w:val="000546C7"/>
    <w:rsid w:val="000659E4"/>
    <w:rsid w:val="0007720E"/>
    <w:rsid w:val="000929C5"/>
    <w:rsid w:val="001F3009"/>
    <w:rsid w:val="00285EA2"/>
    <w:rsid w:val="002B7697"/>
    <w:rsid w:val="002C3CE7"/>
    <w:rsid w:val="0045796B"/>
    <w:rsid w:val="004C0406"/>
    <w:rsid w:val="00574455"/>
    <w:rsid w:val="005A6345"/>
    <w:rsid w:val="005F37DB"/>
    <w:rsid w:val="00685A4F"/>
    <w:rsid w:val="0075430B"/>
    <w:rsid w:val="00756D00"/>
    <w:rsid w:val="008C7883"/>
    <w:rsid w:val="0091717A"/>
    <w:rsid w:val="0094129D"/>
    <w:rsid w:val="00956297"/>
    <w:rsid w:val="009739FF"/>
    <w:rsid w:val="00A70526"/>
    <w:rsid w:val="00BE1C7B"/>
    <w:rsid w:val="00BF3B8C"/>
    <w:rsid w:val="00C007B4"/>
    <w:rsid w:val="00D43F08"/>
    <w:rsid w:val="00EA3054"/>
    <w:rsid w:val="00EB1FE2"/>
    <w:rsid w:val="00EB35A2"/>
    <w:rsid w:val="00EF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7ACA9B-BB7E-468D-84C1-73ED0E10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FF"/>
  </w:style>
  <w:style w:type="paragraph" w:styleId="Footer">
    <w:name w:val="footer"/>
    <w:basedOn w:val="Normal"/>
    <w:link w:val="FooterChar"/>
    <w:uiPriority w:val="99"/>
    <w:unhideWhenUsed/>
    <w:rsid w:val="0097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FF"/>
  </w:style>
  <w:style w:type="character" w:styleId="LineNumber">
    <w:name w:val="line number"/>
    <w:basedOn w:val="DefaultParagraphFont"/>
    <w:uiPriority w:val="99"/>
    <w:semiHidden/>
    <w:unhideWhenUsed/>
    <w:rsid w:val="008C7883"/>
  </w:style>
  <w:style w:type="paragraph" w:styleId="NoSpacing">
    <w:name w:val="No Spacing"/>
    <w:link w:val="NoSpacingChar"/>
    <w:uiPriority w:val="1"/>
    <w:qFormat/>
    <w:rsid w:val="00C007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7B4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007B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007B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7B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007B4"/>
    <w:rPr>
      <w:rFonts w:eastAsiaTheme="minorEastAsia" w:cs="Times New Roman"/>
      <w:color w:val="5A5A5A" w:themeColor="text1" w:themeTint="A5"/>
      <w:spacing w:val="15"/>
      <w:lang w:val="en-US"/>
    </w:rPr>
  </w:style>
  <w:style w:type="character" w:styleId="PlaceholderText">
    <w:name w:val="Placeholder Text"/>
    <w:basedOn w:val="DefaultParagraphFont"/>
    <w:uiPriority w:val="99"/>
    <w:semiHidden/>
    <w:rsid w:val="005A63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4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\Documents\Custom%20Office%20Templates\C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 Template</Template>
  <TotalTime>11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-</vt:lpstr>
    </vt:vector>
  </TitlesOfParts>
  <Company>19bce059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- 2</dc:title>
  <dc:subject>2CS701 – Compiler Construction</dc:subject>
  <dc:creator>Harshit Gajipara</dc:creator>
  <cp:keywords/>
  <dc:description/>
  <cp:lastModifiedBy>Harshit Gajipara</cp:lastModifiedBy>
  <cp:revision>5</cp:revision>
  <dcterms:created xsi:type="dcterms:W3CDTF">2022-10-04T03:59:00Z</dcterms:created>
  <dcterms:modified xsi:type="dcterms:W3CDTF">2022-10-08T02:39:00Z</dcterms:modified>
  <cp:category>19bce059</cp:category>
</cp:coreProperties>
</file>