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en-IN"/>
        </w:rPr>
        <w:id w:val="108785528"/>
        <w:docPartObj>
          <w:docPartGallery w:val="Cover Pages"/>
          <w:docPartUnique/>
        </w:docPartObj>
      </w:sdtPr>
      <w:sdtEndPr/>
      <w:sdtContent>
        <w:p w:rsidR="004C0406" w:rsidRDefault="004C0406">
          <w:pPr>
            <w:pStyle w:val="NoSpacing"/>
          </w:pPr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C0406" w:rsidRDefault="004C0406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4C0406" w:rsidRDefault="004C0406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0406" w:rsidRDefault="002C3F0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052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IN"/>
                                      </w:rPr>
                                      <w:t>Practical -</w:t>
                                    </w:r>
                                    <w:r w:rsidR="00B16EE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IN"/>
                                      </w:rPr>
                                      <w:t xml:space="preserve"> 7</w:t>
                                    </w:r>
                                  </w:sdtContent>
                                </w:sdt>
                              </w:p>
                              <w:p w:rsidR="004C0406" w:rsidRDefault="002C3F0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659E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2CS701 – Compiler Construction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4C0406" w:rsidRDefault="00F5570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7052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IN"/>
                                </w:rPr>
                                <w:t>Practical -</w:t>
                              </w:r>
                              <w:r w:rsidR="00B16EE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IN"/>
                                </w:rPr>
                                <w:t xml:space="preserve"> 7</w:t>
                              </w:r>
                            </w:sdtContent>
                          </w:sdt>
                        </w:p>
                        <w:p w:rsidR="004C0406" w:rsidRDefault="00F5570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659E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2CS701 – Compiler Construction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C0406" w:rsidRDefault="000236E0"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2788017</wp:posOffset>
                    </wp:positionH>
                    <wp:positionV relativeFrom="page">
                      <wp:posOffset>8347739</wp:posOffset>
                    </wp:positionV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0406" w:rsidRPr="004C0406" w:rsidRDefault="002C3F03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40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40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0526">
                                      <w:rPr>
                                        <w:color w:val="5B9BD5" w:themeColor="accent1"/>
                                        <w:sz w:val="40"/>
                                        <w:szCs w:val="26"/>
                                        <w:lang w:val="en-IN"/>
                                      </w:rPr>
                                      <w:t>Harshit Gajipara</w:t>
                                    </w:r>
                                  </w:sdtContent>
                                </w:sdt>
                              </w:p>
                              <w:p w:rsidR="004C0406" w:rsidRPr="004C0406" w:rsidRDefault="002C3F0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32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C0406" w:rsidRPr="004C0406">
                                      <w:rPr>
                                        <w:caps/>
                                        <w:color w:val="595959" w:themeColor="text1" w:themeTint="A6"/>
                                        <w:sz w:val="32"/>
                                        <w:szCs w:val="20"/>
                                        <w:lang w:val="en-IN"/>
                                      </w:rPr>
                                      <w:t>19bce059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2" o:spid="_x0000_s1056" type="#_x0000_t202" style="position:absolute;margin-left:219.55pt;margin-top:657.3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Q5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" filled="f" stroked="f" strokeweight=".5pt">
                    <v:textbox style="mso-fit-shape-to-text:t" inset="0,0,0,0">
                      <w:txbxContent>
                        <w:p w:rsidR="004C0406" w:rsidRPr="004C0406" w:rsidRDefault="00F55707">
                          <w:pPr>
                            <w:pStyle w:val="NoSpacing"/>
                            <w:rPr>
                              <w:color w:val="5B9BD5" w:themeColor="accent1"/>
                              <w:sz w:val="40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40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70526">
                                <w:rPr>
                                  <w:color w:val="5B9BD5" w:themeColor="accent1"/>
                                  <w:sz w:val="40"/>
                                  <w:szCs w:val="26"/>
                                  <w:lang w:val="en-IN"/>
                                </w:rPr>
                                <w:t>Harshit Gajipara</w:t>
                              </w:r>
                            </w:sdtContent>
                          </w:sdt>
                        </w:p>
                        <w:p w:rsidR="004C0406" w:rsidRPr="004C0406" w:rsidRDefault="00F55707">
                          <w:pPr>
                            <w:pStyle w:val="NoSpacing"/>
                            <w:rPr>
                              <w:color w:val="595959" w:themeColor="text1" w:themeTint="A6"/>
                              <w:sz w:val="32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32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C0406" w:rsidRPr="004C0406">
                                <w:rPr>
                                  <w:caps/>
                                  <w:color w:val="595959" w:themeColor="text1" w:themeTint="A6"/>
                                  <w:sz w:val="32"/>
                                  <w:szCs w:val="20"/>
                                  <w:lang w:val="en-IN"/>
                                </w:rPr>
                                <w:t>19bce059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4C0406">
            <w:br w:type="page"/>
          </w:r>
        </w:p>
      </w:sdtContent>
    </w:sdt>
    <w:p w:rsidR="00BE1C7B" w:rsidRDefault="00BE1C7B" w:rsidP="00EB1FE2">
      <w:pPr>
        <w:rPr>
          <w:rFonts w:ascii="Cambria" w:hAnsi="Cambria" w:cs="Arial"/>
          <w:b/>
          <w:sz w:val="32"/>
          <w:szCs w:val="32"/>
          <w:lang w:val="en-US"/>
        </w:rPr>
      </w:pPr>
    </w:p>
    <w:p w:rsidR="00EB1FE2" w:rsidRDefault="00EB1FE2" w:rsidP="00EB1FE2">
      <w:pPr>
        <w:rPr>
          <w:rFonts w:ascii="Cambria" w:hAnsi="Cambria" w:cs="Arial"/>
          <w:sz w:val="32"/>
          <w:szCs w:val="32"/>
          <w:lang w:val="en-US"/>
        </w:rPr>
      </w:pPr>
      <w:r>
        <w:rPr>
          <w:rFonts w:ascii="Cambria" w:hAnsi="Cambria" w:cs="Arial"/>
          <w:b/>
          <w:sz w:val="32"/>
          <w:szCs w:val="32"/>
          <w:lang w:val="en-US"/>
        </w:rPr>
        <w:t>Aim</w:t>
      </w:r>
      <w:r w:rsidRPr="009E66B0">
        <w:rPr>
          <w:rFonts w:ascii="Cambria" w:hAnsi="Cambria" w:cs="Arial"/>
          <w:b/>
          <w:sz w:val="32"/>
          <w:szCs w:val="32"/>
          <w:lang w:val="en-US"/>
        </w:rPr>
        <w:t xml:space="preserve">: </w:t>
      </w:r>
    </w:p>
    <w:p w:rsidR="00EB1FE2" w:rsidRDefault="000F2CA8" w:rsidP="005D10C0">
      <w:pPr>
        <w:jc w:val="both"/>
        <w:rPr>
          <w:rFonts w:ascii="Cambria" w:hAnsi="Cambria" w:cs="Arial"/>
          <w:sz w:val="32"/>
          <w:szCs w:val="32"/>
          <w:lang w:val="en-US"/>
        </w:rPr>
      </w:pPr>
      <w:r w:rsidRPr="000F2CA8">
        <w:rPr>
          <w:rFonts w:ascii="Cambria" w:hAnsi="Cambria" w:cs="Arial"/>
          <w:sz w:val="32"/>
          <w:szCs w:val="32"/>
          <w:lang w:val="en-US"/>
        </w:rPr>
        <w:t>To implement grammar rules for control statements, and Loop control.</w:t>
      </w:r>
    </w:p>
    <w:p w:rsidR="00EB1FE2" w:rsidRPr="009E66B0" w:rsidRDefault="00EB1FE2" w:rsidP="00EB1FE2">
      <w:pPr>
        <w:rPr>
          <w:rFonts w:ascii="Cambria" w:hAnsi="Cambria" w:cs="Arial"/>
          <w:sz w:val="32"/>
          <w:szCs w:val="32"/>
          <w:lang w:val="en-US"/>
        </w:rPr>
      </w:pPr>
    </w:p>
    <w:p w:rsidR="00EB1FE2" w:rsidRPr="00EB1FE2" w:rsidRDefault="00EB1FE2" w:rsidP="00EB1FE2">
      <w:pPr>
        <w:rPr>
          <w:rFonts w:ascii="Cambria" w:hAnsi="Cambria" w:cs="Arial"/>
          <w:sz w:val="32"/>
          <w:szCs w:val="32"/>
          <w:lang w:val="en-US"/>
        </w:rPr>
      </w:pPr>
      <w:r>
        <w:rPr>
          <w:rFonts w:ascii="Cambria" w:hAnsi="Cambria" w:cs="Arial"/>
          <w:b/>
          <w:sz w:val="32"/>
          <w:szCs w:val="32"/>
          <w:lang w:val="en-US"/>
        </w:rPr>
        <w:t>Code</w:t>
      </w:r>
      <w:r w:rsidRPr="009E66B0">
        <w:rPr>
          <w:rFonts w:ascii="Cambria" w:hAnsi="Cambria" w:cs="Arial"/>
          <w:b/>
          <w:sz w:val="32"/>
          <w:szCs w:val="32"/>
          <w:lang w:val="en-US"/>
        </w:rPr>
        <w:t>:</w:t>
      </w:r>
    </w:p>
    <w:p w:rsidR="00EB1FE2" w:rsidRPr="00D678AA" w:rsidRDefault="00D678AA" w:rsidP="00EB1FE2">
      <w:pPr>
        <w:rPr>
          <w:rFonts w:ascii="Consolas" w:eastAsia="Times New Roman" w:hAnsi="Consolas" w:cs="Times New Roman"/>
          <w:b/>
          <w:color w:val="000000" w:themeColor="text1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b/>
          <w:color w:val="000000" w:themeColor="text1"/>
          <w:sz w:val="27"/>
          <w:szCs w:val="27"/>
          <w:lang w:eastAsia="en-IN"/>
        </w:rPr>
        <w:t>practical7.l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%{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    </w:t>
      </w:r>
      <w:r w:rsidRPr="00D678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D678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y.tab.h</w:t>
      </w:r>
      <w:proofErr w:type="spellEnd"/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678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;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%}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D678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alpha</w:t>
      </w:r>
      <w:proofErr w:type="gramEnd"/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[A-</w:t>
      </w:r>
      <w:proofErr w:type="spellStart"/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Za</w:t>
      </w:r>
      <w:proofErr w:type="spellEnd"/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-z]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D678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digit</w:t>
      </w:r>
      <w:proofErr w:type="gramEnd"/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[0-9]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%%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gramStart"/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for</w:t>
      </w:r>
      <w:proofErr w:type="gramEnd"/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678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FOR;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gramStart"/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if</w:t>
      </w:r>
      <w:proofErr w:type="gramEnd"/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678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IF;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gramStart"/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else</w:t>
      </w:r>
      <w:proofErr w:type="gramEnd"/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678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ELSE;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16969"/>
          <w:sz w:val="27"/>
          <w:szCs w:val="27"/>
          <w:lang w:eastAsia="en-IN"/>
        </w:rPr>
        <w:t>[0-9]</w:t>
      </w:r>
      <w:r w:rsidRPr="00D678A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+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678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NUM;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{</w:t>
      </w:r>
      <w:proofErr w:type="gramStart"/>
      <w:r w:rsidRPr="00D678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alpha</w:t>
      </w:r>
      <w:proofErr w:type="gramEnd"/>
      <w:r w:rsidRPr="00D678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}</w:t>
      </w:r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</w:t>
      </w:r>
      <w:r w:rsidRPr="00D678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{alpha}</w:t>
      </w:r>
      <w:proofErr w:type="gramStart"/>
      <w:r w:rsidRPr="00D678AA">
        <w:rPr>
          <w:rFonts w:ascii="Consolas" w:eastAsia="Times New Roman" w:hAnsi="Consolas" w:cs="Times New Roman"/>
          <w:color w:val="D16969"/>
          <w:sz w:val="27"/>
          <w:szCs w:val="27"/>
          <w:lang w:eastAsia="en-IN"/>
        </w:rPr>
        <w:t>|</w:t>
      </w:r>
      <w:r w:rsidRPr="00D678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{</w:t>
      </w:r>
      <w:proofErr w:type="gramEnd"/>
      <w:r w:rsidRPr="00D678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digit}</w:t>
      </w:r>
      <w:r w:rsidRPr="00D678AA">
        <w:rPr>
          <w:rFonts w:ascii="Consolas" w:eastAsia="Times New Roman" w:hAnsi="Consolas" w:cs="Times New Roman"/>
          <w:color w:val="D16969"/>
          <w:sz w:val="27"/>
          <w:szCs w:val="27"/>
          <w:lang w:eastAsia="en-IN"/>
        </w:rPr>
        <w:t>)</w:t>
      </w:r>
      <w:r w:rsidRPr="00D678A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*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678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ID;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"&lt;="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678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LE;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"&gt;="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678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GE;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"=="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678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EQ;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"!=</w:t>
      </w:r>
      <w:proofErr w:type="gramEnd"/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678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NE;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"||"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678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OR;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"&amp;&amp;"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678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AND;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16969"/>
          <w:sz w:val="27"/>
          <w:szCs w:val="27"/>
          <w:lang w:eastAsia="en-IN"/>
        </w:rPr>
        <w:t>.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D678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678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yytext</w:t>
      </w:r>
      <w:proofErr w:type="spellEnd"/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678A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%%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D678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proofErr w:type="gramEnd"/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678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yywrap</w:t>
      </w:r>
      <w:proofErr w:type="spellEnd"/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D678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678A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678AA" w:rsidRPr="00D678AA" w:rsidRDefault="00D678AA" w:rsidP="00EB1FE2">
      <w:pPr>
        <w:rPr>
          <w:rFonts w:ascii="Consolas" w:eastAsia="Times New Roman" w:hAnsi="Consolas" w:cs="Times New Roman"/>
          <w:b/>
          <w:color w:val="000000" w:themeColor="text1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b/>
          <w:color w:val="000000" w:themeColor="text1"/>
          <w:sz w:val="27"/>
          <w:szCs w:val="27"/>
          <w:lang w:eastAsia="en-IN"/>
        </w:rPr>
        <w:lastRenderedPageBreak/>
        <w:t>Practical7.y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%{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    </w:t>
      </w:r>
      <w:r w:rsidRPr="00D678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D678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stdio.h</w:t>
      </w:r>
      <w:proofErr w:type="spellEnd"/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    </w:t>
      </w:r>
      <w:r w:rsidRPr="00D678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D678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stdlib.h</w:t>
      </w:r>
      <w:proofErr w:type="spellEnd"/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D678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proofErr w:type="gramEnd"/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flag = </w:t>
      </w:r>
      <w:r w:rsidRPr="00D678A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%}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%token ID NUM FOR LE GE EQ NE OR AND IF ELSE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%right '='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%left OR AND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%left '&lt;' '&gt;' LE GE EQ NE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%left '+' '-'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%left '*' '/'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%right UMINUS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%left '!'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%%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D678AA">
        <w:rPr>
          <w:rFonts w:ascii="Consolas" w:eastAsia="Times New Roman" w:hAnsi="Consolas" w:cs="Times New Roman"/>
          <w:color w:val="D16969"/>
          <w:sz w:val="27"/>
          <w:szCs w:val="27"/>
          <w:lang w:eastAsia="en-IN"/>
        </w:rPr>
        <w:t>SS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:</w:t>
      </w:r>
      <w:proofErr w:type="gramEnd"/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SS S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| S {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D678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678A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D678A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Input</w:t>
      </w:r>
      <w:proofErr w:type="spellEnd"/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accepted!</w:t>
      </w:r>
      <w:r w:rsidRPr="00D678A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\n\n</w:t>
      </w:r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D678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exit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678A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;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D678AA">
        <w:rPr>
          <w:rFonts w:ascii="Consolas" w:eastAsia="Times New Roman" w:hAnsi="Consolas" w:cs="Times New Roman"/>
          <w:color w:val="D16969"/>
          <w:sz w:val="27"/>
          <w:szCs w:val="27"/>
          <w:lang w:eastAsia="en-IN"/>
        </w:rPr>
        <w:t>S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:</w:t>
      </w:r>
      <w:proofErr w:type="gramEnd"/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E</w:t>
      </w:r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';'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| IFST S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| FORST S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| FORST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| IFST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| E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|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;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D678AA">
        <w:rPr>
          <w:rFonts w:ascii="Consolas" w:eastAsia="Times New Roman" w:hAnsi="Consolas" w:cs="Times New Roman"/>
          <w:color w:val="D16969"/>
          <w:sz w:val="27"/>
          <w:szCs w:val="27"/>
          <w:lang w:eastAsia="en-IN"/>
        </w:rPr>
        <w:t>IFST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:</w:t>
      </w:r>
      <w:proofErr w:type="gramEnd"/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IF</w:t>
      </w:r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'('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E</w:t>
      </w:r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')'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| IF</w:t>
      </w:r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'('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E</w:t>
      </w:r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')'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 ELSE S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;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D678AA">
        <w:rPr>
          <w:rFonts w:ascii="Consolas" w:eastAsia="Times New Roman" w:hAnsi="Consolas" w:cs="Times New Roman"/>
          <w:color w:val="D16969"/>
          <w:sz w:val="27"/>
          <w:szCs w:val="27"/>
          <w:lang w:eastAsia="en-IN"/>
        </w:rPr>
        <w:lastRenderedPageBreak/>
        <w:t>FORST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:</w:t>
      </w:r>
      <w:proofErr w:type="gramEnd"/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FOR</w:t>
      </w:r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'('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E</w:t>
      </w:r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';'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E2</w:t>
      </w:r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';'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E</w:t>
      </w:r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')'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DEF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;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D678AA">
        <w:rPr>
          <w:rFonts w:ascii="Consolas" w:eastAsia="Times New Roman" w:hAnsi="Consolas" w:cs="Times New Roman"/>
          <w:color w:val="D16969"/>
          <w:sz w:val="27"/>
          <w:szCs w:val="27"/>
          <w:lang w:eastAsia="en-IN"/>
        </w:rPr>
        <w:t>DEF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:</w:t>
      </w:r>
      <w:proofErr w:type="gramEnd"/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'{'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E</w:t>
      </w:r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';''}'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| </w:t>
      </w:r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'{'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</w:t>
      </w:r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'}'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|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;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D678AA">
        <w:rPr>
          <w:rFonts w:ascii="Consolas" w:eastAsia="Times New Roman" w:hAnsi="Consolas" w:cs="Times New Roman"/>
          <w:color w:val="D16969"/>
          <w:sz w:val="27"/>
          <w:szCs w:val="27"/>
          <w:lang w:eastAsia="en-IN"/>
        </w:rPr>
        <w:t>E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:</w:t>
      </w:r>
      <w:proofErr w:type="gramEnd"/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E</w:t>
      </w:r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'='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E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| E</w:t>
      </w:r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'+'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E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| E</w:t>
      </w:r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'-'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E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| E</w:t>
      </w:r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'*'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E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| E</w:t>
      </w:r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'/'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E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| E</w:t>
      </w:r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'&lt;'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E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| E</w:t>
      </w:r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'&gt;'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E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| E LE E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| E GE E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| E EQ E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| E NE E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| E OR E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| E AND E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| T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|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;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D678AA">
        <w:rPr>
          <w:rFonts w:ascii="Consolas" w:eastAsia="Times New Roman" w:hAnsi="Consolas" w:cs="Times New Roman"/>
          <w:color w:val="D16969"/>
          <w:sz w:val="27"/>
          <w:szCs w:val="27"/>
          <w:lang w:eastAsia="en-IN"/>
        </w:rPr>
        <w:t>E2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:</w:t>
      </w:r>
      <w:proofErr w:type="gramEnd"/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E</w:t>
      </w:r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'&lt;'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E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| E</w:t>
      </w:r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'&gt;'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E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| E LE E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| E GE E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| E EQ E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| E NE E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| E OR E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| E AND E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|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;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D678AA">
        <w:rPr>
          <w:rFonts w:ascii="Consolas" w:eastAsia="Times New Roman" w:hAnsi="Consolas" w:cs="Times New Roman"/>
          <w:color w:val="D16969"/>
          <w:sz w:val="27"/>
          <w:szCs w:val="27"/>
          <w:lang w:eastAsia="en-IN"/>
        </w:rPr>
        <w:t>T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:</w:t>
      </w:r>
      <w:proofErr w:type="gramEnd"/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ID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| NUM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 ;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%%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D678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proofErr w:type="gramEnd"/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678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D678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code having loop controls and control statements (if, else, &gt;=, for, etc.) : "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D678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yyparse</w:t>
      </w:r>
      <w:proofErr w:type="spellEnd"/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D678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proofErr w:type="gramEnd"/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678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yyerror</w:t>
      </w:r>
      <w:proofErr w:type="spellEnd"/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D678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678A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D678A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Syntax</w:t>
      </w:r>
      <w:proofErr w:type="spellEnd"/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Error!</w:t>
      </w:r>
      <w:r w:rsidRPr="00D678A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\n\n</w:t>
      </w:r>
      <w:r w:rsidRPr="00D678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flag</w:t>
      </w:r>
      <w:proofErr w:type="gramEnd"/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D678A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678AA" w:rsidRPr="00D678AA" w:rsidRDefault="00D678AA" w:rsidP="00D67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678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A76093" w:rsidRDefault="00A76093" w:rsidP="00EB1FE2">
      <w:pPr>
        <w:rPr>
          <w:rFonts w:ascii="Cambria" w:hAnsi="Cambria" w:cs="Arial"/>
          <w:b/>
          <w:sz w:val="32"/>
          <w:szCs w:val="32"/>
          <w:lang w:val="en-US"/>
        </w:rPr>
      </w:pPr>
    </w:p>
    <w:p w:rsidR="00A76093" w:rsidRPr="00A76093" w:rsidRDefault="00EB1FE2" w:rsidP="00EB1FE2">
      <w:pPr>
        <w:rPr>
          <w:rFonts w:ascii="Cambria" w:hAnsi="Cambria" w:cs="Arial"/>
          <w:b/>
          <w:sz w:val="32"/>
          <w:szCs w:val="32"/>
          <w:lang w:val="en-US"/>
        </w:rPr>
      </w:pPr>
      <w:r>
        <w:rPr>
          <w:rFonts w:ascii="Cambria" w:hAnsi="Cambria" w:cs="Arial"/>
          <w:b/>
          <w:sz w:val="32"/>
          <w:szCs w:val="32"/>
          <w:lang w:val="en-US"/>
        </w:rPr>
        <w:t>Output</w:t>
      </w:r>
      <w:r w:rsidRPr="009E66B0">
        <w:rPr>
          <w:rFonts w:ascii="Cambria" w:hAnsi="Cambria" w:cs="Arial"/>
          <w:b/>
          <w:sz w:val="32"/>
          <w:szCs w:val="32"/>
          <w:lang w:val="en-US"/>
        </w:rPr>
        <w:t>:</w:t>
      </w:r>
    </w:p>
    <w:p w:rsidR="00A76093" w:rsidRDefault="00A76093" w:rsidP="00EB1FE2">
      <w:pPr>
        <w:rPr>
          <w:rFonts w:ascii="Cambria" w:hAnsi="Cambria" w:cs="Arial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7105954" cy="4000500"/>
            <wp:effectExtent l="0" t="0" r="0" b="0"/>
            <wp:docPr id="11" name="Picture 11" descr="C:\Users\HARSHIT\AppData\Local\Microsoft\Windows\INetCache\Content.Word\Screenshot from 2022-11-03 15-47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ARSHIT\AppData\Local\Microsoft\Windows\INetCache\Content.Word\Screenshot from 2022-11-03 15-47-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6724" cy="400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093" w:rsidRDefault="00A76093" w:rsidP="00EB1FE2">
      <w:pPr>
        <w:rPr>
          <w:rFonts w:ascii="Cambria" w:hAnsi="Cambria" w:cs="Arial"/>
          <w:sz w:val="32"/>
          <w:szCs w:val="32"/>
          <w:lang w:val="en-US"/>
        </w:rPr>
      </w:pPr>
    </w:p>
    <w:p w:rsidR="00A76093" w:rsidRDefault="00A76093" w:rsidP="00EB1FE2">
      <w:pPr>
        <w:rPr>
          <w:rFonts w:ascii="Cambria" w:hAnsi="Cambria" w:cs="Arial"/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7598229" cy="4275636"/>
            <wp:effectExtent l="0" t="0" r="3175" b="0"/>
            <wp:docPr id="33" name="Picture 33" descr="C:\Users\HARSHIT\AppData\Local\Microsoft\Windows\INetCache\Content.Word\Screenshot from 2022-11-03 15-47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ARSHIT\AppData\Local\Microsoft\Windows\INetCache\Content.Word\Screenshot from 2022-11-03 15-47-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194" cy="428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093" w:rsidRDefault="00A76093" w:rsidP="00EB1FE2">
      <w:pPr>
        <w:rPr>
          <w:rFonts w:ascii="Cambria" w:hAnsi="Cambria" w:cs="Arial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7544546" cy="4245428"/>
            <wp:effectExtent l="0" t="0" r="0" b="3175"/>
            <wp:docPr id="34" name="Picture 34" descr="C:\Users\HARSHIT\AppData\Local\Microsoft\Windows\INetCache\Content.Word\Screenshot from 2022-11-03 15-47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HARSHIT\AppData\Local\Microsoft\Windows\INetCache\Content.Word\Screenshot from 2022-11-03 15-47-2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448" cy="425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093" w:rsidRDefault="00D44BFF" w:rsidP="00EB1FE2">
      <w:pPr>
        <w:rPr>
          <w:rFonts w:ascii="Cambria" w:hAnsi="Cambria" w:cs="Arial"/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7073347" cy="3980278"/>
            <wp:effectExtent l="0" t="0" r="0" b="1270"/>
            <wp:docPr id="35" name="Picture 35" descr="C:\Users\HARSHIT\AppData\Local\Microsoft\Windows\INetCache\Content.Word\Screenshot from 2022-11-03 15-52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HARSHIT\AppData\Local\Microsoft\Windows\INetCache\Content.Word\Screenshot from 2022-11-03 15-52-2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544" cy="398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96B" w:rsidRPr="00FD1CFF" w:rsidRDefault="00D44BFF">
      <w:pPr>
        <w:rPr>
          <w:rFonts w:ascii="Cambria" w:hAnsi="Cambria" w:cs="Arial"/>
          <w:sz w:val="32"/>
          <w:szCs w:val="32"/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7812399" cy="4396153"/>
            <wp:effectExtent l="0" t="0" r="0" b="4445"/>
            <wp:docPr id="36" name="Picture 36" descr="C:\Users\HARSHIT\AppData\Local\Microsoft\Windows\INetCache\Content.Word\Screenshot from 2022-11-03 15-54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HARSHIT\AppData\Local\Microsoft\Windows\INetCache\Content.Word\Screenshot from 2022-11-03 15-54-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628" cy="440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5796B" w:rsidRPr="00FD1CFF" w:rsidSect="00C007B4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F03" w:rsidRDefault="002C3F03" w:rsidP="009739FF">
      <w:pPr>
        <w:spacing w:after="0" w:line="240" w:lineRule="auto"/>
      </w:pPr>
      <w:r>
        <w:separator/>
      </w:r>
    </w:p>
  </w:endnote>
  <w:endnote w:type="continuationSeparator" w:id="0">
    <w:p w:rsidR="002C3F03" w:rsidRDefault="002C3F03" w:rsidP="00973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11174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39FF" w:rsidRDefault="009739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1CF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739FF" w:rsidRPr="009739FF" w:rsidRDefault="000659E4">
    <w:pPr>
      <w:pStyle w:val="Footer"/>
      <w:rPr>
        <w:sz w:val="24"/>
      </w:rPr>
    </w:pPr>
    <w:r>
      <w:rPr>
        <w:sz w:val="24"/>
      </w:rPr>
      <w:t>2CS701</w:t>
    </w:r>
    <w:r w:rsidR="008C7883">
      <w:rPr>
        <w:sz w:val="24"/>
      </w:rPr>
      <w:t xml:space="preserve"> </w:t>
    </w:r>
    <w:r w:rsidR="00A70526">
      <w:rPr>
        <w:sz w:val="24"/>
      </w:rPr>
      <w:t>–</w:t>
    </w:r>
    <w:r w:rsidR="008C7883">
      <w:rPr>
        <w:sz w:val="24"/>
      </w:rPr>
      <w:t xml:space="preserve"> </w:t>
    </w:r>
    <w:r>
      <w:rPr>
        <w:sz w:val="24"/>
      </w:rPr>
      <w:t>Compiler Construction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F03" w:rsidRDefault="002C3F03" w:rsidP="009739FF">
      <w:pPr>
        <w:spacing w:after="0" w:line="240" w:lineRule="auto"/>
      </w:pPr>
      <w:r>
        <w:separator/>
      </w:r>
    </w:p>
  </w:footnote>
  <w:footnote w:type="continuationSeparator" w:id="0">
    <w:p w:rsidR="002C3F03" w:rsidRDefault="002C3F03" w:rsidP="00973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345" w:rsidRDefault="005A6345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345" w:rsidRDefault="005A6345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D1CF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5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5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5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6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6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5A6345" w:rsidRDefault="005A6345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FD1CF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EE5"/>
    <w:rsid w:val="000236E0"/>
    <w:rsid w:val="000546C7"/>
    <w:rsid w:val="000659E4"/>
    <w:rsid w:val="000F2CA8"/>
    <w:rsid w:val="00285EA2"/>
    <w:rsid w:val="002C3CE7"/>
    <w:rsid w:val="002C3F03"/>
    <w:rsid w:val="0045796B"/>
    <w:rsid w:val="004C0406"/>
    <w:rsid w:val="00574455"/>
    <w:rsid w:val="005A6345"/>
    <w:rsid w:val="005D10C0"/>
    <w:rsid w:val="0075430B"/>
    <w:rsid w:val="008C7883"/>
    <w:rsid w:val="0094129D"/>
    <w:rsid w:val="00956297"/>
    <w:rsid w:val="009739FF"/>
    <w:rsid w:val="00A266D7"/>
    <w:rsid w:val="00A70526"/>
    <w:rsid w:val="00A76093"/>
    <w:rsid w:val="00B16EE5"/>
    <w:rsid w:val="00BE1C7B"/>
    <w:rsid w:val="00BF3B8C"/>
    <w:rsid w:val="00C007B4"/>
    <w:rsid w:val="00D43F08"/>
    <w:rsid w:val="00D44BFF"/>
    <w:rsid w:val="00D678AA"/>
    <w:rsid w:val="00DD74A0"/>
    <w:rsid w:val="00E00E03"/>
    <w:rsid w:val="00EA3054"/>
    <w:rsid w:val="00EB1FE2"/>
    <w:rsid w:val="00EB35A2"/>
    <w:rsid w:val="00EF2DB2"/>
    <w:rsid w:val="00F55707"/>
    <w:rsid w:val="00FD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E660FD-C998-4376-B64B-5E4D048E0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9FF"/>
  </w:style>
  <w:style w:type="paragraph" w:styleId="Footer">
    <w:name w:val="footer"/>
    <w:basedOn w:val="Normal"/>
    <w:link w:val="FooterChar"/>
    <w:uiPriority w:val="99"/>
    <w:unhideWhenUsed/>
    <w:rsid w:val="00973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9FF"/>
  </w:style>
  <w:style w:type="character" w:styleId="LineNumber">
    <w:name w:val="line number"/>
    <w:basedOn w:val="DefaultParagraphFont"/>
    <w:uiPriority w:val="99"/>
    <w:semiHidden/>
    <w:unhideWhenUsed/>
    <w:rsid w:val="008C7883"/>
  </w:style>
  <w:style w:type="paragraph" w:styleId="NoSpacing">
    <w:name w:val="No Spacing"/>
    <w:link w:val="NoSpacingChar"/>
    <w:uiPriority w:val="1"/>
    <w:qFormat/>
    <w:rsid w:val="00C007B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07B4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007B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007B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7B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C007B4"/>
    <w:rPr>
      <w:rFonts w:eastAsiaTheme="minorEastAsia" w:cs="Times New Roman"/>
      <w:color w:val="5A5A5A" w:themeColor="text1" w:themeTint="A5"/>
      <w:spacing w:val="15"/>
      <w:lang w:val="en-US"/>
    </w:rPr>
  </w:style>
  <w:style w:type="character" w:styleId="PlaceholderText">
    <w:name w:val="Placeholder Text"/>
    <w:basedOn w:val="DefaultParagraphFont"/>
    <w:uiPriority w:val="99"/>
    <w:semiHidden/>
    <w:rsid w:val="005A63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8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IT\Documents\Custom%20Office%20Templates\C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 Template</Template>
  <TotalTime>10</TotalTime>
  <Pages>7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- 7</vt:lpstr>
    </vt:vector>
  </TitlesOfParts>
  <Company>19bce059</Company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- 7</dc:title>
  <dc:subject>2CS701 – Compiler Construction</dc:subject>
  <dc:creator>Harshit Gajipara</dc:creator>
  <cp:keywords/>
  <dc:description/>
  <cp:lastModifiedBy>Harshit Gajipara</cp:lastModifiedBy>
  <cp:revision>8</cp:revision>
  <cp:lastPrinted>2022-11-03T11:28:00Z</cp:lastPrinted>
  <dcterms:created xsi:type="dcterms:W3CDTF">2022-10-04T04:03:00Z</dcterms:created>
  <dcterms:modified xsi:type="dcterms:W3CDTF">2022-11-03T11:29:00Z</dcterms:modified>
  <cp:category>19bce059</cp:category>
</cp:coreProperties>
</file>