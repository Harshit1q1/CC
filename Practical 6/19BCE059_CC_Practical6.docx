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6FF6" w:rsidRDefault="00086FF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086FF6" w:rsidRDefault="00086FF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6FF6" w:rsidRDefault="00086F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- 6</w:t>
                                    </w:r>
                                  </w:sdtContent>
                                </w:sdt>
                              </w:p>
                              <w:p w:rsidR="00086FF6" w:rsidRDefault="00086F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86FF6" w:rsidRDefault="00086FF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- 6</w:t>
                              </w:r>
                            </w:sdtContent>
                          </w:sdt>
                        </w:p>
                        <w:p w:rsidR="00086FF6" w:rsidRDefault="00086F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1F66AD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6FF6" w:rsidRPr="004C0406" w:rsidRDefault="00086FF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086FF6" w:rsidRPr="004C0406" w:rsidRDefault="00086F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086FF6" w:rsidRPr="004C0406" w:rsidRDefault="00086FF6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086FF6" w:rsidRPr="004C0406" w:rsidRDefault="00086FF6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D267EF" w:rsidRDefault="00D267EF" w:rsidP="00EB1FE2">
      <w:pPr>
        <w:rPr>
          <w:rFonts w:ascii="Cambria" w:hAnsi="Cambria" w:cs="Arial"/>
          <w:sz w:val="32"/>
          <w:szCs w:val="32"/>
          <w:lang w:val="en-US"/>
        </w:rPr>
      </w:pPr>
      <w:r w:rsidRPr="00D267EF">
        <w:rPr>
          <w:rFonts w:ascii="Cambria" w:hAnsi="Cambria" w:cs="Arial"/>
          <w:sz w:val="32"/>
          <w:szCs w:val="32"/>
          <w:lang w:val="en-US"/>
        </w:rPr>
        <w:t>Intermediate Code Generation: To generate Three Address code for assignment statement</w:t>
      </w:r>
      <w:r>
        <w:rPr>
          <w:rFonts w:ascii="Cambria" w:hAnsi="Cambria" w:cs="Arial"/>
          <w:sz w:val="32"/>
          <w:szCs w:val="32"/>
          <w:lang w:val="en-US"/>
        </w:rPr>
        <w:t>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EB1FE2" w:rsidRDefault="00850A8E" w:rsidP="00EB1FE2">
      <w:pPr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744791">
        <w:rPr>
          <w:rFonts w:ascii="Consolas" w:eastAsia="Times New Roman" w:hAnsi="Consolas" w:cs="Times New Roman"/>
          <w:sz w:val="32"/>
          <w:szCs w:val="27"/>
          <w:lang w:eastAsia="en-IN"/>
        </w:rPr>
        <w:t>practical6</w:t>
      </w:r>
      <w:r>
        <w:rPr>
          <w:rFonts w:ascii="Consolas" w:eastAsia="Times New Roman" w:hAnsi="Consolas" w:cs="Times New Roman"/>
          <w:sz w:val="27"/>
          <w:szCs w:val="27"/>
          <w:lang w:eastAsia="en-IN"/>
        </w:rPr>
        <w:t>.l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%{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180CE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180C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180C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y.tab.h</w:t>
      </w:r>
      <w:proofErr w:type="spellEnd"/>
      <w:r w:rsidRPr="00180CE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80CE9" w:rsidRPr="00180CE9" w:rsidRDefault="002E125E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]+? {</w:t>
      </w:r>
      <w:proofErr w:type="spellStart"/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yylval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</w:t>
      </w:r>
      <w:proofErr w:type="spellEnd"/>
      <w:proofErr w:type="gramStart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proofErr w:type="gramEnd"/>
      <w:r w:rsidRPr="00180CE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proofErr w:type="spellStart"/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yytext</w:t>
      </w:r>
      <w:proofErr w:type="spell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]; </w:t>
      </w:r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NUMBER;}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a-</w:t>
      </w:r>
      <w:proofErr w:type="spellStart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zA</w:t>
      </w:r>
      <w:proofErr w:type="spell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-Z</w:t>
      </w:r>
      <w:proofErr w:type="gram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]+? {</w:t>
      </w:r>
      <w:proofErr w:type="spellStart"/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yylval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</w:t>
      </w:r>
      <w:proofErr w:type="spellEnd"/>
      <w:proofErr w:type="gramStart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=(</w:t>
      </w:r>
      <w:proofErr w:type="gramEnd"/>
      <w:r w:rsidRPr="00180CE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proofErr w:type="spellStart"/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yytext</w:t>
      </w:r>
      <w:proofErr w:type="spell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]; </w:t>
      </w:r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LETTER;}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\n {</w:t>
      </w:r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proofErr w:type="gram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 {</w:t>
      </w:r>
      <w:proofErr w:type="gramStart"/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80CE9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yytext</w:t>
      </w:r>
      <w:proofErr w:type="spell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80CE9" w:rsidRPr="00180CE9" w:rsidRDefault="002E125E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180CE9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yywrap</w:t>
      </w:r>
      <w:proofErr w:type="spell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80CE9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80CE9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80CE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80CE9" w:rsidRPr="00180CE9" w:rsidRDefault="00180CE9" w:rsidP="00180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50A8E" w:rsidRDefault="00850A8E" w:rsidP="00EB1FE2">
      <w:pPr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:rsidR="00850A8E" w:rsidRPr="00744791" w:rsidRDefault="00850A8E" w:rsidP="00EB1FE2">
      <w:pPr>
        <w:rPr>
          <w:rFonts w:ascii="Consolas" w:eastAsia="Times New Roman" w:hAnsi="Consolas" w:cs="Times New Roman"/>
          <w:sz w:val="32"/>
          <w:szCs w:val="27"/>
          <w:lang w:eastAsia="en-IN"/>
        </w:rPr>
      </w:pPr>
      <w:r w:rsidRPr="00744791">
        <w:rPr>
          <w:rFonts w:ascii="Consolas" w:eastAsia="Times New Roman" w:hAnsi="Consolas" w:cs="Times New Roman"/>
          <w:sz w:val="32"/>
          <w:szCs w:val="27"/>
          <w:lang w:eastAsia="en-IN"/>
        </w:rPr>
        <w:t>practical6</w:t>
      </w:r>
      <w:r>
        <w:rPr>
          <w:rFonts w:ascii="Consolas" w:eastAsia="Times New Roman" w:hAnsi="Consolas" w:cs="Times New Roman"/>
          <w:sz w:val="27"/>
          <w:szCs w:val="27"/>
          <w:lang w:eastAsia="en-IN"/>
        </w:rPr>
        <w:t>.y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   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ThreeAddressCode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triple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qudraple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AC074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   // count number of lines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temp 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AC074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// for t1,t2,t3.....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incod</w:t>
      </w:r>
      <w:proofErr w:type="spellEnd"/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opd1;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opd2;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union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sym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%token &lt;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sym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 LETTER NUMBER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%type &lt;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sym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%left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%left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%left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statement :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LETTER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|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';'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{$$ =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{$$ =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{$$ =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{$$ =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{$$ = 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proofErr w:type="gramEnd"/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| NUMBER {$$ = 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proofErr w:type="gramEnd"/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| LETTER {$$ = 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proofErr w:type="gramEnd"/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|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expr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{$$ =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)$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%%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yyerror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s);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incod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AddToTable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ThreeAddressCode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THREE ADDRESS CODE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 =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quadraple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QUADRAPLE CODE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proofErr w:type="spellEnd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triple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TRIPLE CODE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)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opr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'='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opd1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'1'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'9'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"(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code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opd2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cnt</w:t>
      </w:r>
      <w:proofErr w:type="spellEnd"/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C074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proofErr w:type="gramEnd"/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AC074F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AC074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Expression : "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yyparse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ThreeAddressCode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quadraple</w:t>
      </w:r>
      <w:proofErr w:type="spell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AC074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triple</w:t>
      </w: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AC074F" w:rsidRPr="00AC074F" w:rsidRDefault="00AC074F" w:rsidP="00AC07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C074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744791" w:rsidRDefault="00744791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AC074F" w:rsidRPr="00AC074F" w:rsidRDefault="00AC074F" w:rsidP="00EB1FE2">
      <w:pPr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744791">
        <w:rPr>
          <w:rFonts w:ascii="Consolas" w:eastAsia="Times New Roman" w:hAnsi="Consolas" w:cs="Times New Roman"/>
          <w:sz w:val="32"/>
          <w:szCs w:val="27"/>
          <w:lang w:eastAsia="en-IN"/>
        </w:rPr>
        <w:t>Commands</w:t>
      </w:r>
      <w:r>
        <w:rPr>
          <w:rFonts w:ascii="Consolas" w:eastAsia="Times New Roman" w:hAnsi="Consolas" w:cs="Times New Roman"/>
          <w:sz w:val="27"/>
          <w:szCs w:val="27"/>
          <w:lang w:eastAsia="en-IN"/>
        </w:rPr>
        <w:t>:</w:t>
      </w:r>
    </w:p>
    <w:p w:rsidR="00744791" w:rsidRDefault="00744791" w:rsidP="00744791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Arial"/>
          <w:sz w:val="32"/>
          <w:szCs w:val="32"/>
          <w:lang w:val="en-US"/>
        </w:rPr>
      </w:pPr>
      <w:proofErr w:type="spellStart"/>
      <w:r>
        <w:rPr>
          <w:rFonts w:ascii="Cambria" w:hAnsi="Cambria" w:cs="Arial"/>
          <w:sz w:val="32"/>
          <w:szCs w:val="32"/>
          <w:lang w:val="en-US"/>
        </w:rPr>
        <w:t>y</w:t>
      </w:r>
      <w:r w:rsidRPr="00744791">
        <w:rPr>
          <w:rFonts w:ascii="Cambria" w:hAnsi="Cambria" w:cs="Arial"/>
          <w:sz w:val="32"/>
          <w:szCs w:val="32"/>
          <w:lang w:val="en-US"/>
        </w:rPr>
        <w:t>acc</w:t>
      </w:r>
      <w:proofErr w:type="spellEnd"/>
      <w:r w:rsidRPr="00744791">
        <w:rPr>
          <w:rFonts w:ascii="Cambria" w:hAnsi="Cambria" w:cs="Arial"/>
          <w:sz w:val="32"/>
          <w:szCs w:val="32"/>
          <w:lang w:val="en-US"/>
        </w:rPr>
        <w:t xml:space="preserve"> –d </w:t>
      </w:r>
      <w:r>
        <w:rPr>
          <w:rFonts w:ascii="Cambria" w:hAnsi="Cambria" w:cs="Arial"/>
          <w:sz w:val="32"/>
          <w:szCs w:val="32"/>
          <w:lang w:val="en-US"/>
        </w:rPr>
        <w:t>practical</w:t>
      </w:r>
      <w:r w:rsidRPr="00744791">
        <w:rPr>
          <w:rFonts w:ascii="Cambria" w:hAnsi="Cambria" w:cs="Arial"/>
          <w:sz w:val="32"/>
          <w:szCs w:val="32"/>
          <w:lang w:val="en-US"/>
        </w:rPr>
        <w:t>6.y</w:t>
      </w:r>
    </w:p>
    <w:p w:rsidR="00744791" w:rsidRDefault="00744791" w:rsidP="00744791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Arial"/>
          <w:sz w:val="32"/>
          <w:szCs w:val="32"/>
          <w:lang w:val="en-US"/>
        </w:rPr>
      </w:pPr>
      <w:proofErr w:type="spellStart"/>
      <w:r>
        <w:rPr>
          <w:rFonts w:ascii="Cambria" w:hAnsi="Cambria" w:cs="Arial"/>
          <w:sz w:val="32"/>
          <w:szCs w:val="32"/>
          <w:lang w:val="en-US"/>
        </w:rPr>
        <w:t>l</w:t>
      </w:r>
      <w:r w:rsidRPr="00744791">
        <w:rPr>
          <w:rFonts w:ascii="Cambria" w:hAnsi="Cambria" w:cs="Arial"/>
          <w:sz w:val="32"/>
          <w:szCs w:val="32"/>
          <w:lang w:val="en-US"/>
        </w:rPr>
        <w:t>ex</w:t>
      </w:r>
      <w:proofErr w:type="spellEnd"/>
      <w:r w:rsidRPr="00744791">
        <w:rPr>
          <w:rFonts w:ascii="Cambria" w:hAnsi="Cambria" w:cs="Arial"/>
          <w:sz w:val="32"/>
          <w:szCs w:val="32"/>
          <w:lang w:val="en-US"/>
        </w:rPr>
        <w:t xml:space="preserve"> </w:t>
      </w:r>
      <w:r>
        <w:rPr>
          <w:rFonts w:ascii="Cambria" w:hAnsi="Cambria" w:cs="Arial"/>
          <w:sz w:val="32"/>
          <w:szCs w:val="32"/>
          <w:lang w:val="en-US"/>
        </w:rPr>
        <w:t>practical</w:t>
      </w:r>
      <w:r w:rsidRPr="00744791">
        <w:rPr>
          <w:rFonts w:ascii="Cambria" w:hAnsi="Cambria" w:cs="Arial"/>
          <w:sz w:val="32"/>
          <w:szCs w:val="32"/>
          <w:lang w:val="en-US"/>
        </w:rPr>
        <w:t>6.l</w:t>
      </w:r>
    </w:p>
    <w:p w:rsidR="00744791" w:rsidRDefault="00744791" w:rsidP="00744791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Arial"/>
          <w:sz w:val="32"/>
          <w:szCs w:val="32"/>
          <w:lang w:val="en-US"/>
        </w:rPr>
      </w:pPr>
      <w:proofErr w:type="spellStart"/>
      <w:r>
        <w:rPr>
          <w:rFonts w:ascii="Cambria" w:hAnsi="Cambria" w:cs="Arial"/>
          <w:sz w:val="32"/>
          <w:szCs w:val="32"/>
          <w:lang w:val="en-US"/>
        </w:rPr>
        <w:t>g</w:t>
      </w:r>
      <w:r w:rsidRPr="00744791">
        <w:rPr>
          <w:rFonts w:ascii="Cambria" w:hAnsi="Cambria" w:cs="Arial"/>
          <w:sz w:val="32"/>
          <w:szCs w:val="32"/>
          <w:lang w:val="en-US"/>
        </w:rPr>
        <w:t>cc</w:t>
      </w:r>
      <w:proofErr w:type="spellEnd"/>
      <w:r w:rsidRPr="00744791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744791">
        <w:rPr>
          <w:rFonts w:ascii="Cambria" w:hAnsi="Cambria" w:cs="Arial"/>
          <w:sz w:val="32"/>
          <w:szCs w:val="32"/>
          <w:lang w:val="en-US"/>
        </w:rPr>
        <w:t>lec.yy.c</w:t>
      </w:r>
      <w:proofErr w:type="spellEnd"/>
      <w:r w:rsidRPr="00744791">
        <w:rPr>
          <w:rFonts w:ascii="Cambria" w:hAnsi="Cambria" w:cs="Arial"/>
          <w:sz w:val="32"/>
          <w:szCs w:val="32"/>
          <w:lang w:val="en-US"/>
        </w:rPr>
        <w:t xml:space="preserve"> </w:t>
      </w:r>
      <w:proofErr w:type="spellStart"/>
      <w:r w:rsidRPr="00744791">
        <w:rPr>
          <w:rFonts w:ascii="Cambria" w:hAnsi="Cambria" w:cs="Arial"/>
          <w:sz w:val="32"/>
          <w:szCs w:val="32"/>
          <w:lang w:val="en-US"/>
        </w:rPr>
        <w:t>y.tab.c</w:t>
      </w:r>
      <w:proofErr w:type="spellEnd"/>
      <w:r w:rsidRPr="00744791">
        <w:rPr>
          <w:rFonts w:ascii="Cambria" w:hAnsi="Cambria" w:cs="Arial"/>
          <w:sz w:val="32"/>
          <w:szCs w:val="32"/>
          <w:lang w:val="en-US"/>
        </w:rPr>
        <w:t xml:space="preserve"> –</w:t>
      </w:r>
      <w:proofErr w:type="spellStart"/>
      <w:r w:rsidRPr="00744791">
        <w:rPr>
          <w:rFonts w:ascii="Cambria" w:hAnsi="Cambria" w:cs="Arial"/>
          <w:sz w:val="32"/>
          <w:szCs w:val="32"/>
          <w:lang w:val="en-US"/>
        </w:rPr>
        <w:t>ll</w:t>
      </w:r>
      <w:proofErr w:type="spellEnd"/>
    </w:p>
    <w:p w:rsidR="0075430B" w:rsidRDefault="00744791" w:rsidP="00EB1FE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 w:cs="Arial"/>
          <w:sz w:val="32"/>
          <w:szCs w:val="32"/>
          <w:lang w:val="en-US"/>
        </w:rPr>
      </w:pPr>
      <w:r w:rsidRPr="00744791">
        <w:rPr>
          <w:rFonts w:ascii="Cambria" w:hAnsi="Cambria" w:cs="Arial"/>
          <w:sz w:val="32"/>
          <w:szCs w:val="32"/>
          <w:lang w:val="en-US"/>
        </w:rPr>
        <w:t>./</w:t>
      </w:r>
      <w:proofErr w:type="spellStart"/>
      <w:r w:rsidRPr="00744791">
        <w:rPr>
          <w:rFonts w:ascii="Cambria" w:hAnsi="Cambria" w:cs="Arial"/>
          <w:sz w:val="32"/>
          <w:szCs w:val="32"/>
          <w:lang w:val="en-US"/>
        </w:rPr>
        <w:t>a.out</w:t>
      </w:r>
      <w:proofErr w:type="spellEnd"/>
    </w:p>
    <w:p w:rsidR="002E125E" w:rsidRPr="002E125E" w:rsidRDefault="002E125E" w:rsidP="002E125E">
      <w:pPr>
        <w:spacing w:line="276" w:lineRule="auto"/>
        <w:rPr>
          <w:rFonts w:ascii="Cambria" w:hAnsi="Cambria" w:cs="Arial"/>
          <w:sz w:val="32"/>
          <w:szCs w:val="32"/>
          <w:lang w:val="en-US"/>
        </w:rPr>
      </w:pPr>
    </w:p>
    <w:p w:rsidR="00086FF6" w:rsidRDefault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086FF6" w:rsidRDefault="00086FF6" w:rsidP="002E125E">
      <w:pPr>
        <w:jc w:val="center"/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3946688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2-11-10 14-42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271"/>
                    <a:stretch/>
                  </pic:blipFill>
                  <pic:spPr bwMode="auto">
                    <a:xfrm>
                      <a:off x="0" y="0"/>
                      <a:ext cx="3980111" cy="416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E7" w:rsidRDefault="002314E7" w:rsidP="002E125E">
      <w:pPr>
        <w:jc w:val="center"/>
        <w:rPr>
          <w:rFonts w:ascii="Cambria" w:hAnsi="Cambria" w:cs="Arial"/>
          <w:sz w:val="32"/>
          <w:szCs w:val="32"/>
          <w:lang w:val="en-US"/>
        </w:rPr>
      </w:pPr>
    </w:p>
    <w:p w:rsidR="002314E7" w:rsidRDefault="002314E7" w:rsidP="002E125E">
      <w:pPr>
        <w:jc w:val="center"/>
        <w:rPr>
          <w:rFonts w:ascii="Cambria" w:hAnsi="Cambria" w:cs="Arial"/>
          <w:sz w:val="32"/>
          <w:szCs w:val="32"/>
          <w:lang w:val="en-US"/>
        </w:rPr>
      </w:pPr>
    </w:p>
    <w:p w:rsidR="00086FF6" w:rsidRDefault="00086FF6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5836120" cy="7025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from 2022-11-10 14-43-0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93"/>
                    <a:stretch/>
                  </pic:blipFill>
                  <pic:spPr bwMode="auto">
                    <a:xfrm>
                      <a:off x="0" y="0"/>
                      <a:ext cx="5851855" cy="704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  <w:bookmarkStart w:id="0" w:name="_GoBack"/>
      <w:bookmarkEnd w:id="0"/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2314E7" w:rsidRDefault="00086FF6" w:rsidP="002314E7">
      <w:pPr>
        <w:jc w:val="center"/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5554980" cy="7727940"/>
            <wp:effectExtent l="0" t="0" r="762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from 2022-11-10 14-43-4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84"/>
                    <a:stretch/>
                  </pic:blipFill>
                  <pic:spPr bwMode="auto">
                    <a:xfrm>
                      <a:off x="0" y="0"/>
                      <a:ext cx="5564979" cy="774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2314E7" w:rsidRDefault="002314E7">
      <w:pPr>
        <w:rPr>
          <w:rFonts w:ascii="Cambria" w:hAnsi="Cambria" w:cs="Arial"/>
          <w:sz w:val="32"/>
          <w:szCs w:val="32"/>
          <w:lang w:val="en-US"/>
        </w:rPr>
      </w:pPr>
    </w:p>
    <w:p w:rsidR="00744791" w:rsidRDefault="00086FF6" w:rsidP="002314E7">
      <w:pPr>
        <w:jc w:val="center"/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noProof/>
          <w:sz w:val="32"/>
          <w:szCs w:val="32"/>
          <w:lang w:eastAsia="en-IN"/>
        </w:rPr>
        <w:drawing>
          <wp:inline distT="0" distB="0" distL="0" distR="0">
            <wp:extent cx="5547360" cy="79527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from 2022-11-10 14-44-0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80"/>
                    <a:stretch/>
                  </pic:blipFill>
                  <pic:spPr bwMode="auto">
                    <a:xfrm>
                      <a:off x="0" y="0"/>
                      <a:ext cx="5553735" cy="796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FF6" w:rsidRPr="00744791" w:rsidRDefault="00086FF6">
      <w:pPr>
        <w:rPr>
          <w:rFonts w:ascii="Cambria" w:hAnsi="Cambria" w:cs="Arial"/>
          <w:sz w:val="32"/>
          <w:szCs w:val="32"/>
          <w:lang w:val="en-US"/>
        </w:rPr>
      </w:pPr>
    </w:p>
    <w:sectPr w:rsidR="00086FF6" w:rsidRPr="00744791" w:rsidSect="00C007B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F1" w:rsidRDefault="00B848F1" w:rsidP="009739FF">
      <w:pPr>
        <w:spacing w:after="0" w:line="240" w:lineRule="auto"/>
      </w:pPr>
      <w:r>
        <w:separator/>
      </w:r>
    </w:p>
  </w:endnote>
  <w:endnote w:type="continuationSeparator" w:id="0">
    <w:p w:rsidR="00B848F1" w:rsidRDefault="00B848F1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FF6" w:rsidRDefault="00086F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4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86FF6" w:rsidRPr="009739FF" w:rsidRDefault="00086FF6">
    <w:pPr>
      <w:pStyle w:val="Footer"/>
      <w:rPr>
        <w:sz w:val="24"/>
      </w:rPr>
    </w:pPr>
    <w:r>
      <w:rPr>
        <w:sz w:val="24"/>
      </w:rPr>
      <w:t>2CS701 – 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F1" w:rsidRDefault="00B848F1" w:rsidP="009739FF">
      <w:pPr>
        <w:spacing w:after="0" w:line="240" w:lineRule="auto"/>
      </w:pPr>
      <w:r>
        <w:separator/>
      </w:r>
    </w:p>
  </w:footnote>
  <w:footnote w:type="continuationSeparator" w:id="0">
    <w:p w:rsidR="00B848F1" w:rsidRDefault="00B848F1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FF6" w:rsidRDefault="00086FF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F6" w:rsidRDefault="00086FF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314E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86FF6" w:rsidRDefault="00086FF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314E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E725A"/>
    <w:multiLevelType w:val="hybridMultilevel"/>
    <w:tmpl w:val="87EC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30"/>
    <w:rsid w:val="000236E0"/>
    <w:rsid w:val="000546C7"/>
    <w:rsid w:val="000659E4"/>
    <w:rsid w:val="00086FF6"/>
    <w:rsid w:val="00180CE9"/>
    <w:rsid w:val="001F66AD"/>
    <w:rsid w:val="002314E7"/>
    <w:rsid w:val="00285EA2"/>
    <w:rsid w:val="002C3CE7"/>
    <w:rsid w:val="002E125E"/>
    <w:rsid w:val="002E1330"/>
    <w:rsid w:val="0045796B"/>
    <w:rsid w:val="004C0406"/>
    <w:rsid w:val="00574455"/>
    <w:rsid w:val="005A6345"/>
    <w:rsid w:val="00744791"/>
    <w:rsid w:val="0075430B"/>
    <w:rsid w:val="00850A8E"/>
    <w:rsid w:val="008C7883"/>
    <w:rsid w:val="0094129D"/>
    <w:rsid w:val="00956297"/>
    <w:rsid w:val="009739FF"/>
    <w:rsid w:val="00A70526"/>
    <w:rsid w:val="00AC074F"/>
    <w:rsid w:val="00B848F1"/>
    <w:rsid w:val="00BE1C7B"/>
    <w:rsid w:val="00BF3B8C"/>
    <w:rsid w:val="00C007B4"/>
    <w:rsid w:val="00C35C15"/>
    <w:rsid w:val="00D267EF"/>
    <w:rsid w:val="00D43F08"/>
    <w:rsid w:val="00EA3054"/>
    <w:rsid w:val="00EB1FE2"/>
    <w:rsid w:val="00EB35A2"/>
    <w:rsid w:val="00EF2DB2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A802F-67F8-4E28-8B7A-FA8F7C2E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  <w:style w:type="paragraph" w:styleId="ListParagraph">
    <w:name w:val="List Paragraph"/>
    <w:basedOn w:val="Normal"/>
    <w:uiPriority w:val="34"/>
    <w:qFormat/>
    <w:rsid w:val="0074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14</TotalTime>
  <Pages>10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- 6</vt:lpstr>
    </vt:vector>
  </TitlesOfParts>
  <Company>19bce059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- 6</dc:title>
  <dc:subject>2CS701 – Compiler Construction</dc:subject>
  <dc:creator>Harshit Gajipara</dc:creator>
  <cp:keywords/>
  <dc:description/>
  <cp:lastModifiedBy>Harshit Gajipara</cp:lastModifiedBy>
  <cp:revision>9</cp:revision>
  <dcterms:created xsi:type="dcterms:W3CDTF">2022-10-04T04:03:00Z</dcterms:created>
  <dcterms:modified xsi:type="dcterms:W3CDTF">2022-11-10T10:18:00Z</dcterms:modified>
  <cp:category>19bce059</cp:category>
</cp:coreProperties>
</file>