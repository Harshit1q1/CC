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834B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  <w:r w:rsidR="00ED586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9</w:t>
                                    </w:r>
                                  </w:sdtContent>
                                </w:sdt>
                              </w:p>
                              <w:p w:rsidR="004C0406" w:rsidRDefault="00834B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DA339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  <w:r w:rsidR="00ED586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 xml:space="preserve"> 9</w:t>
                              </w:r>
                            </w:sdtContent>
                          </w:sdt>
                        </w:p>
                        <w:p w:rsidR="004C0406" w:rsidRDefault="00DA339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1C7B" w:rsidRPr="00E94522" w:rsidRDefault="000236E0" w:rsidP="00EB1FE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834B7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834B7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DA339E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DA339E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4127F3" w:rsidP="00145352">
      <w:pPr>
        <w:jc w:val="both"/>
        <w:rPr>
          <w:rFonts w:ascii="Cambria" w:hAnsi="Cambria" w:cs="Arial"/>
          <w:sz w:val="32"/>
          <w:szCs w:val="32"/>
          <w:lang w:val="en-US"/>
        </w:rPr>
      </w:pPr>
      <w:r w:rsidRPr="004127F3">
        <w:rPr>
          <w:rFonts w:ascii="Cambria" w:hAnsi="Cambria" w:cs="Arial"/>
          <w:sz w:val="32"/>
          <w:szCs w:val="32"/>
          <w:lang w:val="en-US"/>
        </w:rPr>
        <w:t xml:space="preserve">To implement Assembly code </w:t>
      </w:r>
      <w:r w:rsidR="00145352">
        <w:rPr>
          <w:rFonts w:ascii="Cambria" w:hAnsi="Cambria" w:cs="Arial"/>
          <w:sz w:val="32"/>
          <w:szCs w:val="32"/>
          <w:lang w:val="en-US"/>
        </w:rPr>
        <w:t>generator;</w:t>
      </w:r>
      <w:r w:rsidRPr="004127F3">
        <w:rPr>
          <w:rFonts w:ascii="Cambria" w:hAnsi="Cambria" w:cs="Arial"/>
          <w:sz w:val="32"/>
          <w:szCs w:val="32"/>
          <w:lang w:val="en-US"/>
        </w:rPr>
        <w:t xml:space="preserve"> </w:t>
      </w:r>
      <w:r w:rsidR="00145352" w:rsidRPr="004127F3">
        <w:rPr>
          <w:rFonts w:ascii="Cambria" w:hAnsi="Cambria" w:cs="Arial"/>
          <w:sz w:val="32"/>
          <w:szCs w:val="32"/>
          <w:lang w:val="en-US"/>
        </w:rPr>
        <w:t>extend</w:t>
      </w:r>
      <w:r w:rsidRPr="004127F3">
        <w:rPr>
          <w:rFonts w:ascii="Cambria" w:hAnsi="Cambria" w:cs="Arial"/>
          <w:sz w:val="32"/>
          <w:szCs w:val="32"/>
          <w:lang w:val="en-US"/>
        </w:rPr>
        <w:t xml:space="preserve"> practical 6 to generate an assembly c</w:t>
      </w:r>
      <w:r>
        <w:rPr>
          <w:rFonts w:ascii="Cambria" w:hAnsi="Cambria" w:cs="Arial"/>
          <w:sz w:val="32"/>
          <w:szCs w:val="32"/>
          <w:lang w:val="en-US"/>
        </w:rPr>
        <w:t xml:space="preserve">ode. (use </w:t>
      </w:r>
      <w:proofErr w:type="spellStart"/>
      <w:r>
        <w:rPr>
          <w:rFonts w:ascii="Cambria" w:hAnsi="Cambria" w:cs="Arial"/>
          <w:sz w:val="32"/>
          <w:szCs w:val="32"/>
          <w:lang w:val="en-US"/>
        </w:rPr>
        <w:t>getReg</w:t>
      </w:r>
      <w:proofErr w:type="spellEnd"/>
      <w:r>
        <w:rPr>
          <w:rFonts w:ascii="Cambria" w:hAnsi="Cambria" w:cs="Arial"/>
          <w:sz w:val="32"/>
          <w:szCs w:val="32"/>
          <w:lang w:val="en-US"/>
        </w:rPr>
        <w:t>() algorithm)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EB1FE2" w:rsidRDefault="00D7635C" w:rsidP="00EB1FE2">
      <w:pPr>
        <w:rPr>
          <w:rFonts w:ascii="Consolas" w:eastAsia="Times New Roman" w:hAnsi="Consolas" w:cs="Times New Roman"/>
          <w:color w:val="000000" w:themeColor="text1"/>
          <w:sz w:val="32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000000" w:themeColor="text1"/>
          <w:sz w:val="32"/>
          <w:szCs w:val="27"/>
          <w:lang w:eastAsia="en-IN"/>
        </w:rPr>
        <w:t>practical9</w:t>
      </w:r>
      <w:r>
        <w:rPr>
          <w:rFonts w:ascii="Consolas" w:eastAsia="Times New Roman" w:hAnsi="Consolas" w:cs="Times New Roman"/>
          <w:color w:val="000000" w:themeColor="text1"/>
          <w:sz w:val="32"/>
          <w:szCs w:val="27"/>
          <w:lang w:eastAsia="en-IN"/>
        </w:rPr>
        <w:t>.c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conio.h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ctype.h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typedef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alive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proofErr w:type="spellStart"/>
      <w:r w:rsidRPr="00D7635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regist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7635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regist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[]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++] =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'0'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dup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getregister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[]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alive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[]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[]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!=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isalpha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++] =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fstr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Three Address Code: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strcmp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"exit"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Equivalent Assembly Code is: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fstr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+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getregister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alive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MOV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%s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alive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])];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+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basic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'+'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ADD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SUB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MUL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DIV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{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strcmp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]) ==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alive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7635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,R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MOV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,R</w:t>
      </w:r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proofErr w:type="spell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fstr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reg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7635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vc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7635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D7635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D7635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7635C" w:rsidRPr="00D7635C" w:rsidRDefault="00D7635C" w:rsidP="00D763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635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415F67" w:rsidRDefault="00415F67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C04314" w:rsidRDefault="00C04314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C04314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7E4078" w:rsidP="007E4078">
      <w:pPr>
        <w:jc w:val="center"/>
      </w:pPr>
      <w:r w:rsidRPr="007E4078">
        <w:drawing>
          <wp:inline distT="0" distB="0" distL="0" distR="0" wp14:anchorId="7DBE126D" wp14:editId="533364EB">
            <wp:extent cx="4183380" cy="2413491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390" cy="24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14" w:rsidRDefault="00C04314" w:rsidP="007E4078">
      <w:pPr>
        <w:jc w:val="center"/>
      </w:pPr>
    </w:p>
    <w:p w:rsidR="007E4078" w:rsidRDefault="007E4078" w:rsidP="007E4078">
      <w:pPr>
        <w:jc w:val="center"/>
      </w:pPr>
      <w:r w:rsidRPr="007E4078">
        <w:drawing>
          <wp:inline distT="0" distB="0" distL="0" distR="0" wp14:anchorId="5F0BD833" wp14:editId="5CCE1BB1">
            <wp:extent cx="4152864" cy="256032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833" cy="257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E2" w:rsidRDefault="007E4078" w:rsidP="007E4078">
      <w:pPr>
        <w:jc w:val="center"/>
      </w:pPr>
      <w:r w:rsidRPr="007E4078">
        <w:lastRenderedPageBreak/>
        <w:drawing>
          <wp:inline distT="0" distB="0" distL="0" distR="0" wp14:anchorId="0C223541" wp14:editId="0262D991">
            <wp:extent cx="3778088" cy="23393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917" cy="23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78" w:rsidRDefault="007E4078" w:rsidP="00EB1FE2"/>
    <w:p w:rsidR="007E4078" w:rsidRDefault="007E4078" w:rsidP="007E4078">
      <w:pPr>
        <w:jc w:val="center"/>
      </w:pPr>
      <w:r w:rsidRPr="007E4078">
        <w:drawing>
          <wp:inline distT="0" distB="0" distL="0" distR="0" wp14:anchorId="7813AEBC" wp14:editId="6CF047ED">
            <wp:extent cx="5087320" cy="3817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008" cy="38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6B" w:rsidRDefault="0045796B">
      <w:bookmarkStart w:id="0" w:name="_GoBack"/>
      <w:bookmarkEnd w:id="0"/>
    </w:p>
    <w:sectPr w:rsidR="0045796B" w:rsidSect="00C007B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7F" w:rsidRDefault="00834B7F" w:rsidP="009739FF">
      <w:pPr>
        <w:spacing w:after="0" w:line="240" w:lineRule="auto"/>
      </w:pPr>
      <w:r>
        <w:separator/>
      </w:r>
    </w:p>
  </w:endnote>
  <w:endnote w:type="continuationSeparator" w:id="0">
    <w:p w:rsidR="00834B7F" w:rsidRDefault="00834B7F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3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7F" w:rsidRDefault="00834B7F" w:rsidP="009739FF">
      <w:pPr>
        <w:spacing w:after="0" w:line="240" w:lineRule="auto"/>
      </w:pPr>
      <w:r>
        <w:separator/>
      </w:r>
    </w:p>
  </w:footnote>
  <w:footnote w:type="continuationSeparator" w:id="0">
    <w:p w:rsidR="00834B7F" w:rsidRDefault="00834B7F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0431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0431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6A"/>
    <w:rsid w:val="000236E0"/>
    <w:rsid w:val="000546C7"/>
    <w:rsid w:val="000659E4"/>
    <w:rsid w:val="00145352"/>
    <w:rsid w:val="001F50C3"/>
    <w:rsid w:val="00285EA2"/>
    <w:rsid w:val="002C3CE7"/>
    <w:rsid w:val="003A37D3"/>
    <w:rsid w:val="004127F3"/>
    <w:rsid w:val="00415F67"/>
    <w:rsid w:val="0045796B"/>
    <w:rsid w:val="004C0406"/>
    <w:rsid w:val="00574455"/>
    <w:rsid w:val="005A6345"/>
    <w:rsid w:val="0075430B"/>
    <w:rsid w:val="007E4078"/>
    <w:rsid w:val="00834B7F"/>
    <w:rsid w:val="008C7883"/>
    <w:rsid w:val="0094129D"/>
    <w:rsid w:val="00956297"/>
    <w:rsid w:val="009739FF"/>
    <w:rsid w:val="00A70526"/>
    <w:rsid w:val="00BE1C7B"/>
    <w:rsid w:val="00BF3B8C"/>
    <w:rsid w:val="00C007B4"/>
    <w:rsid w:val="00C04314"/>
    <w:rsid w:val="00D43F08"/>
    <w:rsid w:val="00D7635C"/>
    <w:rsid w:val="00DA339E"/>
    <w:rsid w:val="00E94522"/>
    <w:rsid w:val="00EA3054"/>
    <w:rsid w:val="00EB1FE2"/>
    <w:rsid w:val="00EB35A2"/>
    <w:rsid w:val="00ED586A"/>
    <w:rsid w:val="00E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881C0-C31F-4829-9C6C-EE815611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22</TotalTime>
  <Pages>6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- 9</vt:lpstr>
    </vt:vector>
  </TitlesOfParts>
  <Company>19bce059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- 9</dc:title>
  <dc:subject>2CS701 – Compiler Construction</dc:subject>
  <dc:creator>Harshit Gajipara</dc:creator>
  <cp:keywords/>
  <dc:description/>
  <cp:lastModifiedBy>Harshit Gajipara</cp:lastModifiedBy>
  <cp:revision>7</cp:revision>
  <dcterms:created xsi:type="dcterms:W3CDTF">2022-10-04T04:03:00Z</dcterms:created>
  <dcterms:modified xsi:type="dcterms:W3CDTF">2022-11-17T10:13:00Z</dcterms:modified>
  <cp:category>19bce059</cp:category>
</cp:coreProperties>
</file>